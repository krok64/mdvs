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371"/>
        <w:gridCol w:w="3402"/>
        <w:gridCol w:w="1985"/>
        <w:gridCol w:w="2552"/>
        <w:gridCol w:w="1134"/>
        <w:gridCol w:w="1134"/>
        <w:gridCol w:w="1418"/>
        <w:gridCol w:w="2268"/>
      </w:tblGrid>
      <w:tr w:rsidR="00645C2A" w:rsidRPr="005170D8">
        <w:trPr>
          <w:trHeight w:val="454"/>
        </w:trPr>
        <w:tc>
          <w:tcPr>
            <w:tcW w:w="1134" w:type="dxa"/>
          </w:tcPr>
          <w:p w:rsidR="00645C2A" w:rsidRPr="005170D8" w:rsidRDefault="00645C2A" w:rsidP="005D3FDE">
            <w:pPr>
              <w:pStyle w:val="a5"/>
              <w:jc w:val="center"/>
            </w:pPr>
            <w:bookmarkStart w:id="0" w:name="_GoBack"/>
            <w:bookmarkEnd w:id="0"/>
          </w:p>
        </w:tc>
        <w:tc>
          <w:tcPr>
            <w:tcW w:w="7371" w:type="dxa"/>
          </w:tcPr>
          <w:p w:rsidR="00645C2A" w:rsidRPr="00F20FF2" w:rsidRDefault="00950866" w:rsidP="00950866">
            <w:pPr>
              <w:pStyle w:val="a5"/>
              <w:jc w:val="center"/>
              <w:rPr>
                <w:caps/>
                <w:u w:val="single"/>
                <w:lang w:val="en-US"/>
              </w:rPr>
            </w:pPr>
            <w:r w:rsidRPr="00F20FF2">
              <w:rPr>
                <w:caps/>
                <w:u w:val="single"/>
                <w:lang w:val="en-US"/>
              </w:rPr>
              <w:fldChar w:fldCharType="begin"/>
            </w:r>
            <w:r w:rsidRPr="00F20FF2">
              <w:rPr>
                <w:caps/>
                <w:u w:val="single"/>
                <w:lang w:val="en-US"/>
              </w:rPr>
              <w:instrText xml:space="preserve"> DOCVARIABLE  s_table_name  \* MERGEFORMAT </w:instrText>
            </w:r>
            <w:r w:rsidRPr="00F20FF2">
              <w:rPr>
                <w:caps/>
                <w:u w:val="single"/>
                <w:lang w:val="en-US"/>
              </w:rPr>
              <w:fldChar w:fldCharType="separate"/>
            </w:r>
            <w:r w:rsidR="00DD405F">
              <w:rPr>
                <w:caps/>
                <w:u w:val="single"/>
                <w:lang w:val="en-US"/>
              </w:rPr>
              <w:t>Оборудование, поставляемое заказчиком</w:t>
            </w:r>
            <w:r w:rsidRPr="00F20FF2">
              <w:rPr>
                <w:caps/>
                <w:u w:val="single"/>
                <w:lang w:val="en-US"/>
              </w:rPr>
              <w:fldChar w:fldCharType="end"/>
            </w:r>
          </w:p>
        </w:tc>
        <w:tc>
          <w:tcPr>
            <w:tcW w:w="3402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1985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2552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1134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1134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1418" w:type="dxa"/>
          </w:tcPr>
          <w:p w:rsidR="00645C2A" w:rsidRPr="005170D8" w:rsidRDefault="00645C2A" w:rsidP="009E4DA8">
            <w:pPr>
              <w:pStyle w:val="a5"/>
              <w:jc w:val="center"/>
            </w:pPr>
          </w:p>
        </w:tc>
        <w:tc>
          <w:tcPr>
            <w:tcW w:w="2268" w:type="dxa"/>
          </w:tcPr>
          <w:p w:rsidR="00645C2A" w:rsidRPr="005170D8" w:rsidRDefault="00645C2A" w:rsidP="009E4DA8">
            <w:pPr>
              <w:pStyle w:val="a5"/>
            </w:pPr>
          </w:p>
        </w:tc>
      </w:tr>
      <w:tr w:rsidR="00950866" w:rsidRPr="005170D8">
        <w:trPr>
          <w:trHeight w:val="454"/>
        </w:trPr>
        <w:tc>
          <w:tcPr>
            <w:tcW w:w="1134" w:type="dxa"/>
          </w:tcPr>
          <w:p w:rsidR="00950866" w:rsidRPr="005170D8" w:rsidRDefault="00950866" w:rsidP="005D3FDE">
            <w:pPr>
              <w:pStyle w:val="a5"/>
              <w:jc w:val="center"/>
            </w:pPr>
          </w:p>
        </w:tc>
        <w:tc>
          <w:tcPr>
            <w:tcW w:w="7371" w:type="dxa"/>
          </w:tcPr>
          <w:p w:rsidR="00950866" w:rsidRPr="005170D8" w:rsidRDefault="00950866" w:rsidP="00142789">
            <w:pPr>
              <w:pStyle w:val="a5"/>
              <w:rPr>
                <w:lang w:val="en-US"/>
              </w:rPr>
            </w:pPr>
          </w:p>
        </w:tc>
        <w:tc>
          <w:tcPr>
            <w:tcW w:w="3402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1985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2552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1134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1134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1418" w:type="dxa"/>
          </w:tcPr>
          <w:p w:rsidR="00950866" w:rsidRPr="005170D8" w:rsidRDefault="00950866" w:rsidP="009E4DA8">
            <w:pPr>
              <w:pStyle w:val="a5"/>
              <w:jc w:val="center"/>
            </w:pPr>
          </w:p>
        </w:tc>
        <w:tc>
          <w:tcPr>
            <w:tcW w:w="2268" w:type="dxa"/>
          </w:tcPr>
          <w:p w:rsidR="00950866" w:rsidRPr="005170D8" w:rsidRDefault="00950866" w:rsidP="009E4DA8">
            <w:pPr>
              <w:pStyle w:val="a5"/>
            </w:pPr>
          </w:p>
        </w:tc>
      </w:tr>
    </w:tbl>
    <w:p w:rsidR="00DD405F" w:rsidRDefault="00DD405F" w:rsidP="00A8788F">
      <w:pPr>
        <w:rPr>
          <w:lang w:val="en-US"/>
        </w:rPr>
      </w:pPr>
    </w:p>
    <w:p w:rsidR="00DD405F" w:rsidRDefault="00DD405F">
      <w:pPr>
        <w:rPr>
          <w:lang w:val="en-US"/>
        </w:rPr>
      </w:pPr>
    </w:p>
    <w:p w:rsidR="00A54C1B" w:rsidRDefault="00A54C1B" w:rsidP="00A8788F">
      <w:pPr>
        <w:rPr>
          <w:lang w:val="en-US"/>
        </w:rPr>
      </w:pPr>
    </w:p>
    <w:sectPr w:rsidR="00A54C1B" w:rsidSect="00A54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23814" w:h="16840" w:orient="landscape" w:code="8"/>
      <w:pgMar w:top="-2835" w:right="284" w:bottom="-2665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F9" w:rsidRDefault="00A819F9">
      <w:r>
        <w:separator/>
      </w:r>
    </w:p>
  </w:endnote>
  <w:endnote w:type="continuationSeparator" w:id="0">
    <w:p w:rsidR="00A819F9" w:rsidRDefault="00A8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_SNG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RomanD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05F" w:rsidRDefault="00DD40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AC" w:rsidRPr="0048379E" w:rsidRDefault="001161AC">
    <w:pPr>
      <w:rPr>
        <w:color w:val="FFFFFF"/>
        <w:sz w:val="4"/>
        <w:szCs w:val="4"/>
      </w:rPr>
    </w:pPr>
  </w:p>
  <w:tbl>
    <w:tblPr>
      <w:tblW w:w="23105" w:type="dxa"/>
      <w:jc w:val="righ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1"/>
      <w:gridCol w:w="397"/>
      <w:gridCol w:w="11898"/>
      <w:gridCol w:w="567"/>
      <w:gridCol w:w="567"/>
      <w:gridCol w:w="567"/>
      <w:gridCol w:w="568"/>
      <w:gridCol w:w="857"/>
      <w:gridCol w:w="570"/>
      <w:gridCol w:w="6235"/>
      <w:gridCol w:w="568"/>
    </w:tblGrid>
    <w:tr w:rsidR="001161AC" w:rsidRPr="008E222D" w:rsidTr="00B125BF">
      <w:trPr>
        <w:cantSplit/>
        <w:trHeight w:hRule="exact" w:val="1418"/>
        <w:jc w:val="right"/>
      </w:trPr>
      <w:tc>
        <w:tcPr>
          <w:tcW w:w="31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1161AC" w:rsidRPr="00AD0BA7" w:rsidRDefault="001161AC" w:rsidP="00F77CE9">
          <w:pPr>
            <w:jc w:val="center"/>
            <w:rPr>
              <w:color w:val="FFFFFF"/>
              <w:szCs w:val="24"/>
            </w:rPr>
          </w:pPr>
          <w:proofErr w:type="spellStart"/>
          <w:r w:rsidRPr="00F77CE9">
            <w:rPr>
              <w:szCs w:val="24"/>
            </w:rPr>
            <w:t>Взам</w:t>
          </w:r>
          <w:proofErr w:type="spellEnd"/>
          <w:r w:rsidRPr="00F77CE9">
            <w:rPr>
              <w:szCs w:val="24"/>
            </w:rPr>
            <w:t xml:space="preserve">. инв. </w:t>
          </w:r>
          <w:r w:rsidRPr="00F77CE9">
            <w:rPr>
              <w:rFonts w:cs="Arial"/>
              <w:szCs w:val="24"/>
            </w:rPr>
            <w:t>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1161AC" w:rsidRPr="001161AC" w:rsidRDefault="001161AC" w:rsidP="00B125BF">
          <w:pPr>
            <w:pStyle w:val="a5"/>
            <w:spacing w:line="240" w:lineRule="exact"/>
            <w:ind w:left="0" w:right="0"/>
            <w:jc w:val="center"/>
            <w:rPr>
              <w:spacing w:val="-16"/>
            </w:rPr>
          </w:pPr>
          <w:r w:rsidRPr="001161AC">
            <w:rPr>
              <w:spacing w:val="-16"/>
            </w:rPr>
            <w:fldChar w:fldCharType="begin"/>
          </w:r>
          <w:r w:rsidRPr="001161AC">
            <w:rPr>
              <w:spacing w:val="-16"/>
            </w:rPr>
            <w:instrText xml:space="preserve"> DOCVARIABLE  Invent1  \* MERGEFORMAT </w:instrText>
          </w:r>
          <w:r w:rsidRPr="001161AC">
            <w:rPr>
              <w:spacing w:val="-16"/>
            </w:rPr>
            <w:fldChar w:fldCharType="separate"/>
          </w:r>
          <w:r w:rsidR="00DD405F">
            <w:rPr>
              <w:spacing w:val="-16"/>
            </w:rPr>
            <w:t xml:space="preserve"> </w:t>
          </w:r>
          <w:r w:rsidRPr="001161AC">
            <w:rPr>
              <w:spacing w:val="-16"/>
            </w:rPr>
            <w:fldChar w:fldCharType="end"/>
          </w:r>
        </w:p>
      </w:tc>
      <w:tc>
        <w:tcPr>
          <w:tcW w:w="22397" w:type="dxa"/>
          <w:gridSpan w:val="9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4F0D90" w:rsidRDefault="001161AC" w:rsidP="007F61E5">
          <w:pPr>
            <w:pStyle w:val="a5"/>
            <w:rPr>
              <w:color w:val="FFFFFF"/>
              <w:sz w:val="16"/>
              <w:szCs w:val="16"/>
            </w:rPr>
          </w:pPr>
        </w:p>
      </w:tc>
    </w:tr>
    <w:tr w:rsidR="001161AC" w:rsidRPr="008E222D" w:rsidTr="00B125BF">
      <w:trPr>
        <w:cantSplit/>
        <w:trHeight w:hRule="exact" w:val="1985"/>
        <w:jc w:val="right"/>
      </w:trPr>
      <w:tc>
        <w:tcPr>
          <w:tcW w:w="31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161AC" w:rsidRPr="00AD0BA7" w:rsidRDefault="001161AC" w:rsidP="00F77CE9">
          <w:pPr>
            <w:jc w:val="center"/>
            <w:rPr>
              <w:color w:val="FFFFFF"/>
              <w:szCs w:val="24"/>
            </w:rPr>
          </w:pPr>
          <w:r w:rsidRPr="00F77CE9">
            <w:rPr>
              <w:szCs w:val="24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161AC" w:rsidRPr="00B125BF" w:rsidRDefault="001161AC" w:rsidP="00B125BF">
          <w:pPr>
            <w:pStyle w:val="a5"/>
            <w:spacing w:line="240" w:lineRule="exact"/>
            <w:ind w:left="0" w:right="0"/>
            <w:jc w:val="center"/>
          </w:pPr>
        </w:p>
      </w:tc>
      <w:tc>
        <w:tcPr>
          <w:tcW w:w="22397" w:type="dxa"/>
          <w:gridSpan w:val="9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:rsidR="001161AC" w:rsidRPr="00DF1CF1" w:rsidRDefault="001161AC" w:rsidP="007F61E5">
          <w:pPr>
            <w:pStyle w:val="a5"/>
            <w:rPr>
              <w:color w:val="FFFFFF"/>
              <w:sz w:val="2"/>
              <w:szCs w:val="2"/>
            </w:rPr>
          </w:pPr>
        </w:p>
      </w:tc>
    </w:tr>
    <w:tr w:rsidR="001161AC" w:rsidRPr="008E222D" w:rsidTr="00B125BF">
      <w:trPr>
        <w:trHeight w:hRule="exact" w:val="284"/>
        <w:jc w:val="right"/>
      </w:trPr>
      <w:tc>
        <w:tcPr>
          <w:tcW w:w="31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161AC" w:rsidRPr="00AD0BA7" w:rsidRDefault="001161AC" w:rsidP="00F77CE9">
          <w:pPr>
            <w:jc w:val="center"/>
            <w:rPr>
              <w:color w:val="FFFFFF"/>
              <w:szCs w:val="24"/>
            </w:rPr>
          </w:pPr>
          <w:r w:rsidRPr="00F77CE9">
            <w:rPr>
              <w:szCs w:val="24"/>
            </w:rPr>
            <w:t>Инв</w:t>
          </w:r>
          <w:r w:rsidRPr="00F77CE9">
            <w:rPr>
              <w:rFonts w:cs="Arial"/>
              <w:szCs w:val="24"/>
            </w:rPr>
            <w:t xml:space="preserve">. № </w:t>
          </w:r>
          <w:r w:rsidRPr="00F77CE9">
            <w:rPr>
              <w:szCs w:val="24"/>
            </w:rPr>
            <w:t>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161AC" w:rsidRPr="001161AC" w:rsidRDefault="001161AC" w:rsidP="00606F6E">
          <w:pPr>
            <w:pStyle w:val="a4"/>
            <w:spacing w:line="240" w:lineRule="exact"/>
            <w:jc w:val="center"/>
            <w:rPr>
              <w:spacing w:val="-16"/>
              <w:szCs w:val="24"/>
            </w:rPr>
          </w:pPr>
          <w:r w:rsidRPr="001161AC">
            <w:rPr>
              <w:spacing w:val="-16"/>
              <w:szCs w:val="24"/>
            </w:rPr>
            <w:fldChar w:fldCharType="begin"/>
          </w:r>
          <w:r w:rsidRPr="001161AC">
            <w:rPr>
              <w:spacing w:val="-16"/>
              <w:szCs w:val="24"/>
            </w:rPr>
            <w:instrText xml:space="preserve"> DOCVARIABLE  Invent  \* MERGEFORMAT </w:instrText>
          </w:r>
          <w:r w:rsidRPr="001161AC">
            <w:rPr>
              <w:spacing w:val="-16"/>
              <w:szCs w:val="24"/>
            </w:rPr>
            <w:fldChar w:fldCharType="separate"/>
          </w:r>
          <w:r w:rsidR="00DD405F">
            <w:rPr>
              <w:spacing w:val="-16"/>
              <w:szCs w:val="24"/>
            </w:rPr>
            <w:t xml:space="preserve"> </w:t>
          </w:r>
          <w:r w:rsidRPr="001161AC">
            <w:rPr>
              <w:spacing w:val="-16"/>
              <w:szCs w:val="24"/>
            </w:rPr>
            <w:fldChar w:fldCharType="end"/>
          </w:r>
        </w:p>
      </w:tc>
      <w:tc>
        <w:tcPr>
          <w:tcW w:w="11898" w:type="dxa"/>
          <w:vMerge w:val="restart"/>
          <w:tcBorders>
            <w:top w:val="nil"/>
            <w:left w:val="single" w:sz="12" w:space="0" w:color="auto"/>
            <w:right w:val="nil"/>
          </w:tcBorders>
          <w:shd w:val="clear" w:color="auto" w:fill="auto"/>
        </w:tcPr>
        <w:p w:rsidR="001161AC" w:rsidRPr="0048379E" w:rsidRDefault="001161AC" w:rsidP="00E43225">
          <w:pPr>
            <w:pStyle w:val="a5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85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6803" w:type="dxa"/>
          <w:gridSpan w:val="2"/>
          <w:vMerge w:val="restart"/>
          <w:tcBorders>
            <w:top w:val="nil"/>
            <w:left w:val="nil"/>
            <w:right w:val="single" w:sz="12" w:space="0" w:color="auto"/>
          </w:tcBorders>
          <w:shd w:val="clear" w:color="auto" w:fill="auto"/>
        </w:tcPr>
        <w:p w:rsidR="001161AC" w:rsidRPr="0048379E" w:rsidRDefault="001161AC" w:rsidP="00E43225">
          <w:pPr>
            <w:pStyle w:val="a5"/>
            <w:tabs>
              <w:tab w:val="left" w:pos="430"/>
            </w:tabs>
            <w:rPr>
              <w:color w:val="FFFFFF"/>
              <w:sz w:val="4"/>
              <w:szCs w:val="4"/>
              <w:lang w:val="en-US"/>
            </w:rPr>
          </w:pPr>
        </w:p>
      </w:tc>
    </w:tr>
    <w:tr w:rsidR="001161AC" w:rsidRPr="008E222D" w:rsidTr="00DF1CF1">
      <w:trPr>
        <w:trHeight w:hRule="exact" w:val="284"/>
        <w:jc w:val="right"/>
      </w:trPr>
      <w:tc>
        <w:tcPr>
          <w:tcW w:w="3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161AC" w:rsidRPr="00F77CE9" w:rsidRDefault="001161AC" w:rsidP="00A8788F">
          <w:pPr>
            <w:rPr>
              <w:b/>
              <w:i/>
              <w:sz w:val="18"/>
              <w:szCs w:val="18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7F61E5">
          <w:pPr>
            <w:pStyle w:val="a5"/>
            <w:rPr>
              <w:b/>
            </w:rPr>
          </w:pPr>
        </w:p>
      </w:tc>
      <w:tc>
        <w:tcPr>
          <w:tcW w:w="11898" w:type="dxa"/>
          <w:vMerge/>
          <w:tcBorders>
            <w:left w:val="single" w:sz="12" w:space="0" w:color="auto"/>
            <w:bottom w:val="nil"/>
            <w:right w:val="nil"/>
          </w:tcBorders>
          <w:shd w:val="clear" w:color="auto" w:fill="auto"/>
        </w:tcPr>
        <w:p w:rsidR="001161AC" w:rsidRPr="0048379E" w:rsidRDefault="001161AC" w:rsidP="007F61E5">
          <w:pPr>
            <w:pStyle w:val="a5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68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857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570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</w:tcPr>
        <w:p w:rsidR="001161AC" w:rsidRPr="005170D8" w:rsidRDefault="001161AC" w:rsidP="005170D8">
          <w:pPr>
            <w:pStyle w:val="a5"/>
            <w:spacing w:line="240" w:lineRule="exact"/>
            <w:jc w:val="center"/>
          </w:pPr>
        </w:p>
      </w:tc>
      <w:tc>
        <w:tcPr>
          <w:tcW w:w="6803" w:type="dxa"/>
          <w:gridSpan w:val="2"/>
          <w:vMerge/>
          <w:tcBorders>
            <w:left w:val="nil"/>
            <w:bottom w:val="nil"/>
            <w:right w:val="single" w:sz="12" w:space="0" w:color="auto"/>
          </w:tcBorders>
          <w:shd w:val="clear" w:color="auto" w:fill="auto"/>
        </w:tcPr>
        <w:p w:rsidR="001161AC" w:rsidRPr="00F77CE9" w:rsidRDefault="001161AC" w:rsidP="00E43225">
          <w:pPr>
            <w:pStyle w:val="a5"/>
            <w:tabs>
              <w:tab w:val="left" w:pos="430"/>
            </w:tabs>
            <w:rPr>
              <w:lang w:val="en-US"/>
            </w:rPr>
          </w:pPr>
        </w:p>
      </w:tc>
    </w:tr>
    <w:tr w:rsidR="001161AC" w:rsidRPr="008E222D" w:rsidTr="005576A4">
      <w:trPr>
        <w:trHeight w:hRule="exact" w:val="284"/>
        <w:jc w:val="right"/>
      </w:trPr>
      <w:tc>
        <w:tcPr>
          <w:tcW w:w="3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11898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1161AC" w:rsidRPr="0079218F" w:rsidRDefault="001161AC" w:rsidP="00474522">
          <w:pPr>
            <w:pStyle w:val="a4"/>
            <w:spacing w:after="60"/>
            <w:ind w:left="284"/>
            <w:rPr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85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623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161AC" w:rsidRPr="00346C31" w:rsidRDefault="001161AC" w:rsidP="008A2591">
          <w:pPr>
            <w:pStyle w:val="a4"/>
            <w:jc w:val="center"/>
            <w:rPr>
              <w:sz w:val="44"/>
              <w:szCs w:val="44"/>
            </w:rPr>
          </w:pPr>
          <w:r w:rsidRPr="00346C31">
            <w:rPr>
              <w:sz w:val="44"/>
              <w:szCs w:val="44"/>
            </w:rPr>
            <w:fldChar w:fldCharType="begin"/>
          </w:r>
          <w:r w:rsidRPr="00346C31">
            <w:rPr>
              <w:sz w:val="44"/>
              <w:szCs w:val="44"/>
            </w:rPr>
            <w:instrText xml:space="preserve"> DOCVARIABLE  shifr  \* MERGEFORMAT </w:instrText>
          </w:r>
          <w:r w:rsidRPr="00346C31">
            <w:rPr>
              <w:sz w:val="44"/>
              <w:szCs w:val="44"/>
            </w:rPr>
            <w:fldChar w:fldCharType="separate"/>
          </w:r>
          <w:r w:rsidR="00DD405F">
            <w:rPr>
              <w:sz w:val="44"/>
              <w:szCs w:val="44"/>
            </w:rPr>
            <w:t>7-ПИР/ВГ-025-00-Л</w:t>
          </w:r>
          <w:r w:rsidRPr="00346C31">
            <w:rPr>
              <w:sz w:val="44"/>
              <w:szCs w:val="44"/>
            </w:rPr>
            <w:fldChar w:fldCharType="end"/>
          </w:r>
          <w:r w:rsidRPr="00346C31">
            <w:rPr>
              <w:sz w:val="44"/>
              <w:szCs w:val="44"/>
            </w:rPr>
            <w:t>.</w:t>
          </w:r>
          <w:r w:rsidRPr="00346C31">
            <w:rPr>
              <w:sz w:val="44"/>
              <w:szCs w:val="44"/>
            </w:rPr>
            <w:fldChar w:fldCharType="begin"/>
          </w:r>
          <w:r w:rsidRPr="00346C31">
            <w:rPr>
              <w:sz w:val="44"/>
              <w:szCs w:val="44"/>
            </w:rPr>
            <w:instrText xml:space="preserve"> DOCVARIABLE  s_shifr  \* MERGEFORMAT </w:instrText>
          </w:r>
          <w:r w:rsidRPr="00346C31">
            <w:rPr>
              <w:sz w:val="44"/>
              <w:szCs w:val="44"/>
            </w:rPr>
            <w:fldChar w:fldCharType="separate"/>
          </w:r>
          <w:r w:rsidR="00DD405F" w:rsidRPr="00DD405F">
            <w:rPr>
              <w:bCs/>
              <w:sz w:val="44"/>
              <w:szCs w:val="44"/>
            </w:rPr>
            <w:t>С1</w:t>
          </w:r>
          <w:r w:rsidRPr="00346C31">
            <w:rPr>
              <w:sz w:val="44"/>
              <w:szCs w:val="44"/>
            </w:rPr>
            <w:fldChar w:fldCharType="end"/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1161AC" w:rsidRPr="00A33767" w:rsidRDefault="001161AC" w:rsidP="00827B4C">
          <w:pPr>
            <w:pStyle w:val="a4"/>
            <w:spacing w:line="240" w:lineRule="exact"/>
            <w:jc w:val="center"/>
            <w:rPr>
              <w:color w:val="FFFFFF"/>
            </w:rPr>
          </w:pPr>
          <w:r w:rsidRPr="00F77CE9">
            <w:t>Лист</w:t>
          </w:r>
        </w:p>
      </w:tc>
    </w:tr>
    <w:tr w:rsidR="001161AC" w:rsidRPr="008E222D">
      <w:trPr>
        <w:trHeight w:hRule="exact" w:val="113"/>
        <w:jc w:val="right"/>
      </w:trPr>
      <w:tc>
        <w:tcPr>
          <w:tcW w:w="3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1189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EF4E3F" w:rsidRDefault="001161AC" w:rsidP="00A8788F">
          <w:pPr>
            <w:pStyle w:val="a4"/>
            <w:rPr>
              <w:b/>
              <w:sz w:val="20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68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85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570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:rsidR="001161AC" w:rsidRPr="00F77CE9" w:rsidRDefault="001161AC" w:rsidP="005170D8">
          <w:pPr>
            <w:pStyle w:val="a4"/>
            <w:spacing w:line="240" w:lineRule="exact"/>
            <w:jc w:val="center"/>
          </w:pPr>
        </w:p>
      </w:tc>
      <w:tc>
        <w:tcPr>
          <w:tcW w:w="623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161AC" w:rsidRPr="00F77CE9" w:rsidRDefault="001161AC" w:rsidP="00A8788F">
          <w:pPr>
            <w:pStyle w:val="a4"/>
            <w:rPr>
              <w:szCs w:val="24"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161AC" w:rsidRPr="00827B4C" w:rsidRDefault="001161AC" w:rsidP="00A8788F">
          <w:pPr>
            <w:pStyle w:val="a4"/>
            <w:rPr>
              <w:sz w:val="4"/>
              <w:szCs w:val="4"/>
            </w:rPr>
          </w:pPr>
        </w:p>
      </w:tc>
    </w:tr>
    <w:tr w:rsidR="001161AC" w:rsidRPr="008E222D">
      <w:trPr>
        <w:trHeight w:hRule="exact" w:val="170"/>
        <w:jc w:val="right"/>
      </w:trPr>
      <w:tc>
        <w:tcPr>
          <w:tcW w:w="31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1189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EF4E3F" w:rsidRDefault="001161AC" w:rsidP="00A8788F">
          <w:pPr>
            <w:pStyle w:val="a4"/>
            <w:rPr>
              <w:b/>
              <w:sz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56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85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57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</w:pPr>
        </w:p>
      </w:tc>
      <w:tc>
        <w:tcPr>
          <w:tcW w:w="623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161AC" w:rsidRPr="00827B4C" w:rsidRDefault="001161AC" w:rsidP="00827B4C">
          <w:pPr>
            <w:pStyle w:val="a4"/>
            <w:rPr>
              <w:sz w:val="4"/>
              <w:szCs w:val="4"/>
            </w:rPr>
          </w:pPr>
        </w:p>
      </w:tc>
    </w:tr>
    <w:tr w:rsidR="001161AC" w:rsidRPr="008E222D" w:rsidTr="00827B4C">
      <w:trPr>
        <w:trHeight w:hRule="exact" w:val="284"/>
        <w:jc w:val="right"/>
      </w:trPr>
      <w:tc>
        <w:tcPr>
          <w:tcW w:w="31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1189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EF4E3F" w:rsidRDefault="001161AC" w:rsidP="00A8788F">
          <w:pPr>
            <w:pStyle w:val="a4"/>
            <w:rPr>
              <w:b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AD0BA7" w:rsidRDefault="001161AC" w:rsidP="00F77CE9">
          <w:pPr>
            <w:pStyle w:val="a4"/>
            <w:spacing w:line="240" w:lineRule="exact"/>
            <w:jc w:val="center"/>
            <w:rPr>
              <w:color w:val="FFFFFF"/>
            </w:rPr>
          </w:pPr>
          <w:r w:rsidRPr="00F77CE9"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BE1E48" w:rsidRDefault="001161AC" w:rsidP="00F77CE9">
          <w:pPr>
            <w:pStyle w:val="a4"/>
            <w:spacing w:line="240" w:lineRule="exact"/>
            <w:jc w:val="center"/>
            <w:rPr>
              <w:color w:val="FFFFFF"/>
              <w:w w:val="85"/>
            </w:rPr>
          </w:pPr>
          <w:proofErr w:type="spellStart"/>
          <w:r w:rsidRPr="00F77CE9">
            <w:rPr>
              <w:w w:val="85"/>
            </w:rPr>
            <w:t>Кол.</w:t>
          </w:r>
          <w:r>
            <w:rPr>
              <w:w w:val="85"/>
            </w:rPr>
            <w:t>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AD0BA7" w:rsidRDefault="001161AC" w:rsidP="00F77CE9">
          <w:pPr>
            <w:pStyle w:val="a4"/>
            <w:spacing w:line="240" w:lineRule="exact"/>
            <w:jc w:val="center"/>
            <w:rPr>
              <w:color w:val="FFFFFF"/>
            </w:rPr>
          </w:pPr>
          <w:r w:rsidRPr="00F77CE9">
            <w:t>Лист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F77CE9" w:rsidRDefault="001161AC" w:rsidP="00F77CE9">
          <w:pPr>
            <w:pStyle w:val="a4"/>
            <w:spacing w:line="240" w:lineRule="exact"/>
            <w:jc w:val="center"/>
          </w:pPr>
          <w:r w:rsidRPr="00F77CE9">
            <w:rPr>
              <w:rFonts w:cs="Arial"/>
            </w:rPr>
            <w:t>№</w:t>
          </w:r>
          <w:r w:rsidRPr="00F77CE9">
            <w:t>док.</w:t>
          </w:r>
        </w:p>
      </w:tc>
      <w:tc>
        <w:tcPr>
          <w:tcW w:w="8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8C37F2" w:rsidRDefault="001161AC" w:rsidP="008C37F2">
          <w:pPr>
            <w:pStyle w:val="a4"/>
            <w:spacing w:line="240" w:lineRule="exact"/>
            <w:jc w:val="center"/>
            <w:rPr>
              <w:color w:val="FFFFFF"/>
              <w:lang w:val="en-US"/>
            </w:rPr>
          </w:pPr>
          <w:proofErr w:type="spellStart"/>
          <w:r w:rsidRPr="00F77CE9">
            <w:t>Подп</w:t>
          </w:r>
          <w:proofErr w:type="spellEnd"/>
          <w:r w:rsidR="008C37F2">
            <w:rPr>
              <w:lang w:val="en-US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161AC" w:rsidRPr="00A33767" w:rsidRDefault="001161AC" w:rsidP="00F77CE9">
          <w:pPr>
            <w:pStyle w:val="a4"/>
            <w:spacing w:line="240" w:lineRule="exact"/>
            <w:jc w:val="center"/>
            <w:rPr>
              <w:color w:val="FFFFFF"/>
            </w:rPr>
          </w:pPr>
          <w:r w:rsidRPr="00F77CE9">
            <w:t>Д</w:t>
          </w:r>
          <w:r w:rsidRPr="00F77CE9">
            <w:t>а</w:t>
          </w:r>
          <w:r w:rsidRPr="00F77CE9">
            <w:t>та</w:t>
          </w:r>
        </w:p>
      </w:tc>
      <w:tc>
        <w:tcPr>
          <w:tcW w:w="623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1161AC" w:rsidP="00A8788F">
          <w:pPr>
            <w:pStyle w:val="a4"/>
            <w:rPr>
              <w:b/>
            </w:rPr>
          </w:pPr>
        </w:p>
      </w:tc>
      <w:tc>
        <w:tcPr>
          <w:tcW w:w="56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1161AC" w:rsidRPr="00F77CE9" w:rsidRDefault="00D30AB7" w:rsidP="00A54C1B">
          <w:pPr>
            <w:pStyle w:val="a4"/>
            <w:spacing w:line="280" w:lineRule="exact"/>
            <w:jc w:val="center"/>
            <w:rPr>
              <w:b/>
            </w:rPr>
          </w:pPr>
          <w:r w:rsidRPr="009F52C8">
            <w:rPr>
              <w:rStyle w:val="a6"/>
              <w:sz w:val="32"/>
              <w:szCs w:val="32"/>
            </w:rPr>
            <w:fldChar w:fldCharType="begin"/>
          </w:r>
          <w:r w:rsidRPr="009F52C8">
            <w:rPr>
              <w:rStyle w:val="a6"/>
              <w:sz w:val="32"/>
              <w:szCs w:val="32"/>
            </w:rPr>
            <w:instrText xml:space="preserve"> PAGE </w:instrText>
          </w:r>
          <w:r w:rsidRPr="009F52C8">
            <w:rPr>
              <w:rStyle w:val="a6"/>
              <w:sz w:val="32"/>
              <w:szCs w:val="32"/>
            </w:rPr>
            <w:fldChar w:fldCharType="separate"/>
          </w:r>
          <w:r w:rsidR="00866F85">
            <w:rPr>
              <w:rStyle w:val="a6"/>
              <w:noProof/>
              <w:sz w:val="32"/>
              <w:szCs w:val="32"/>
            </w:rPr>
            <w:t>1</w:t>
          </w:r>
          <w:r w:rsidRPr="009F52C8">
            <w:rPr>
              <w:rStyle w:val="a6"/>
              <w:sz w:val="32"/>
              <w:szCs w:val="32"/>
            </w:rPr>
            <w:fldChar w:fldCharType="end"/>
          </w:r>
        </w:p>
      </w:tc>
    </w:tr>
  </w:tbl>
  <w:p w:rsidR="001161AC" w:rsidRPr="006D5BC3" w:rsidRDefault="001161AC" w:rsidP="006D5BC3">
    <w:pPr>
      <w:pStyle w:val="a4"/>
      <w:ind w:left="19703"/>
      <w:rPr>
        <w:rFonts w:cs="RomanD"/>
        <w:szCs w:val="24"/>
      </w:rPr>
    </w:pPr>
    <w:r>
      <w:rPr>
        <w:rFonts w:cs="RomanD"/>
        <w:szCs w:val="24"/>
      </w:rPr>
      <w:t>Формат А3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AC" w:rsidRPr="0048379E" w:rsidRDefault="001161AC">
    <w:pPr>
      <w:rPr>
        <w:color w:val="FFFFFF"/>
        <w:sz w:val="4"/>
        <w:szCs w:val="4"/>
      </w:rPr>
    </w:pPr>
  </w:p>
  <w:tbl>
    <w:tblPr>
      <w:tblW w:w="23248" w:type="dxa"/>
      <w:jc w:val="righ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"/>
      <w:gridCol w:w="113"/>
      <w:gridCol w:w="170"/>
      <w:gridCol w:w="113"/>
      <w:gridCol w:w="284"/>
      <w:gridCol w:w="11907"/>
      <w:gridCol w:w="567"/>
      <w:gridCol w:w="567"/>
      <w:gridCol w:w="567"/>
      <w:gridCol w:w="567"/>
      <w:gridCol w:w="851"/>
      <w:gridCol w:w="567"/>
      <w:gridCol w:w="3969"/>
      <w:gridCol w:w="851"/>
      <w:gridCol w:w="851"/>
      <w:gridCol w:w="1134"/>
    </w:tblGrid>
    <w:tr w:rsidR="001161AC" w:rsidRPr="008E222D" w:rsidTr="00606F6E">
      <w:trPr>
        <w:cantSplit/>
        <w:trHeight w:hRule="exact" w:val="567"/>
        <w:jc w:val="right"/>
      </w:trPr>
      <w:tc>
        <w:tcPr>
          <w:tcW w:w="283" w:type="dxa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auto"/>
          <w:textDirection w:val="btLr"/>
          <w:vAlign w:val="center"/>
        </w:tcPr>
        <w:p w:rsidR="001161AC" w:rsidRPr="00BE1E48" w:rsidRDefault="001161AC" w:rsidP="00606F6E">
          <w:pPr>
            <w:pStyle w:val="a4"/>
            <w:spacing w:line="240" w:lineRule="exact"/>
            <w:rPr>
              <w:color w:val="FFFFFF"/>
            </w:rPr>
          </w:pPr>
          <w:r>
            <w:t>Согласовано</w:t>
          </w: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1161AC" w:rsidRPr="00BD03C3" w:rsidRDefault="001161AC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1161AC" w:rsidRPr="00BD03C3" w:rsidRDefault="001161AC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:rsidR="001161AC" w:rsidRPr="0048379E" w:rsidRDefault="001161AC" w:rsidP="00606F6E">
          <w:pPr>
            <w:pStyle w:val="a5"/>
            <w:rPr>
              <w:color w:val="FFFFFF"/>
              <w:sz w:val="4"/>
              <w:szCs w:val="4"/>
            </w:rPr>
          </w:pPr>
        </w:p>
      </w:tc>
    </w:tr>
    <w:tr w:rsidR="001161AC" w:rsidRPr="008E222D" w:rsidTr="00606F6E">
      <w:trPr>
        <w:cantSplit/>
        <w:trHeight w:hRule="exact" w:val="851"/>
        <w:jc w:val="right"/>
      </w:trPr>
      <w:tc>
        <w:tcPr>
          <w:tcW w:w="283" w:type="dxa"/>
          <w:gridSpan w:val="2"/>
          <w:vMerge/>
          <w:tcBorders>
            <w:left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1161AC" w:rsidRPr="0048379E" w:rsidRDefault="001161AC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1161AC" w:rsidRPr="00BD03C3" w:rsidRDefault="001161AC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1161AC" w:rsidRPr="00BD03C3" w:rsidRDefault="001161AC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:rsidR="001161AC" w:rsidRPr="007A18AC" w:rsidRDefault="001161AC" w:rsidP="00606F6E">
          <w:pPr>
            <w:pStyle w:val="a5"/>
            <w:rPr>
              <w:color w:val="FFFFFF"/>
            </w:rPr>
          </w:pPr>
        </w:p>
      </w:tc>
    </w:tr>
    <w:tr w:rsidR="00DD28C8" w:rsidRPr="008E222D" w:rsidTr="007D4929">
      <w:trPr>
        <w:cantSplit/>
        <w:trHeight w:hRule="exact" w:val="1134"/>
        <w:jc w:val="right"/>
      </w:trPr>
      <w:tc>
        <w:tcPr>
          <w:tcW w:w="283" w:type="dxa"/>
          <w:gridSpan w:val="2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:rsidR="00DD28C8" w:rsidRPr="0048379E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DD28C8" w:rsidRPr="00BD03C3" w:rsidRDefault="00DD28C8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DD28C8" w:rsidRPr="00BD03C3" w:rsidRDefault="00DD28C8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A0486A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</w:p>
      </w:tc>
    </w:tr>
    <w:tr w:rsidR="00DD28C8" w:rsidRPr="008E222D" w:rsidTr="0007217D">
      <w:trPr>
        <w:cantSplit/>
        <w:trHeight w:hRule="exact" w:val="1134"/>
        <w:jc w:val="right"/>
      </w:trPr>
      <w:tc>
        <w:tcPr>
          <w:tcW w:w="283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D28C8" w:rsidRPr="0048379E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DD28C8" w:rsidRPr="00BD03C3" w:rsidRDefault="00DD28C8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DD28C8" w:rsidRPr="00BD03C3" w:rsidRDefault="00DD28C8" w:rsidP="00606F6E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966B43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</w:p>
      </w:tc>
    </w:tr>
    <w:tr w:rsidR="00DD28C8" w:rsidRPr="008E222D" w:rsidTr="00606F6E">
      <w:trPr>
        <w:cantSplit/>
        <w:trHeight w:hRule="exact" w:val="1418"/>
        <w:jc w:val="right"/>
      </w:trPr>
      <w:tc>
        <w:tcPr>
          <w:tcW w:w="170" w:type="dxa"/>
          <w:tcBorders>
            <w:top w:val="single" w:sz="6" w:space="0" w:color="auto"/>
            <w:right w:val="single" w:sz="12" w:space="0" w:color="auto"/>
          </w:tcBorders>
          <w:vAlign w:val="center"/>
        </w:tcPr>
        <w:p w:rsidR="00DD28C8" w:rsidRPr="00DF1CF1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:rsidR="00DD28C8" w:rsidRPr="00142789" w:rsidRDefault="00DD28C8" w:rsidP="00606F6E">
          <w:pPr>
            <w:pStyle w:val="a4"/>
            <w:spacing w:line="240" w:lineRule="exact"/>
            <w:ind w:left="57" w:right="57"/>
            <w:rPr>
              <w:color w:val="FFFFFF"/>
            </w:rPr>
          </w:pPr>
          <w:proofErr w:type="spellStart"/>
          <w:r w:rsidRPr="004B56FE">
            <w:rPr>
              <w:szCs w:val="24"/>
            </w:rPr>
            <w:t>Взам</w:t>
          </w:r>
          <w:proofErr w:type="spellEnd"/>
          <w:r w:rsidRPr="004B56FE">
            <w:rPr>
              <w:szCs w:val="24"/>
            </w:rPr>
            <w:t xml:space="preserve">. инв. </w:t>
          </w:r>
          <w:r w:rsidRPr="004B56FE">
            <w:rPr>
              <w:rFonts w:cs="Arial"/>
              <w:szCs w:val="24"/>
            </w:rPr>
            <w:t>№</w:t>
          </w:r>
        </w:p>
      </w:tc>
      <w:tc>
        <w:tcPr>
          <w:tcW w:w="3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1161AC" w:rsidRDefault="00DD28C8" w:rsidP="00606F6E">
          <w:pPr>
            <w:pStyle w:val="a4"/>
            <w:spacing w:line="240" w:lineRule="exact"/>
            <w:jc w:val="center"/>
            <w:rPr>
              <w:spacing w:val="-16"/>
              <w:szCs w:val="24"/>
            </w:rPr>
          </w:pPr>
          <w:r w:rsidRPr="001161AC">
            <w:rPr>
              <w:spacing w:val="-16"/>
              <w:szCs w:val="24"/>
            </w:rPr>
            <w:fldChar w:fldCharType="begin"/>
          </w:r>
          <w:r w:rsidRPr="001161AC">
            <w:rPr>
              <w:spacing w:val="-16"/>
              <w:szCs w:val="24"/>
            </w:rPr>
            <w:instrText xml:space="preserve"> DOCVARIABLE  Invent1  \* MERGEFORMAT </w:instrText>
          </w:r>
          <w:r w:rsidRPr="001161AC">
            <w:rPr>
              <w:spacing w:val="-16"/>
              <w:szCs w:val="24"/>
            </w:rPr>
            <w:fldChar w:fldCharType="separate"/>
          </w:r>
          <w:r w:rsidR="00DD405F">
            <w:rPr>
              <w:spacing w:val="-16"/>
              <w:szCs w:val="24"/>
            </w:rPr>
            <w:t xml:space="preserve"> </w:t>
          </w:r>
          <w:r w:rsidRPr="001161AC">
            <w:rPr>
              <w:spacing w:val="-16"/>
              <w:szCs w:val="24"/>
            </w:rPr>
            <w:fldChar w:fldCharType="end"/>
          </w: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:rsidR="00DD28C8" w:rsidRPr="007A18AC" w:rsidRDefault="00DD28C8" w:rsidP="00606F6E">
          <w:pPr>
            <w:pStyle w:val="a5"/>
            <w:rPr>
              <w:color w:val="FFFFFF"/>
            </w:rPr>
          </w:pPr>
        </w:p>
      </w:tc>
    </w:tr>
    <w:tr w:rsidR="00DD28C8" w:rsidRPr="008E222D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DF1CF1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DD28C8" w:rsidRPr="00BE1E48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B56FE">
            <w:rPr>
              <w:szCs w:val="24"/>
            </w:rPr>
            <w:t>Подп. и дата</w:t>
          </w:r>
        </w:p>
      </w:tc>
      <w:tc>
        <w:tcPr>
          <w:tcW w:w="397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BD03C3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22398" w:type="dxa"/>
          <w:gridSpan w:val="11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:rsidR="00DD28C8" w:rsidRPr="007A18AC" w:rsidRDefault="00DD28C8" w:rsidP="00606F6E">
          <w:pPr>
            <w:rPr>
              <w:color w:val="FFFFFF"/>
              <w:sz w:val="16"/>
              <w:szCs w:val="16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DD28C8" w:rsidRPr="008B7A72" w:rsidRDefault="00DD28C8" w:rsidP="00606F6E">
          <w:pPr>
            <w:spacing w:after="60"/>
            <w:ind w:left="284"/>
            <w:rPr>
              <w:sz w:val="20"/>
              <w:lang w:val="en-US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6805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jc w:val="center"/>
            <w:rPr>
              <w:sz w:val="44"/>
              <w:szCs w:val="44"/>
            </w:rPr>
          </w:pPr>
          <w:r w:rsidRPr="008B7A72">
            <w:rPr>
              <w:sz w:val="44"/>
              <w:szCs w:val="44"/>
            </w:rPr>
            <w:fldChar w:fldCharType="begin"/>
          </w:r>
          <w:r w:rsidRPr="008B7A72">
            <w:rPr>
              <w:sz w:val="44"/>
              <w:szCs w:val="44"/>
            </w:rPr>
            <w:instrText xml:space="preserve"> DOCVARIABLE  shifr  \* MERGEFORMAT </w:instrText>
          </w:r>
          <w:r w:rsidRPr="008B7A72">
            <w:rPr>
              <w:sz w:val="44"/>
              <w:szCs w:val="44"/>
            </w:rPr>
            <w:fldChar w:fldCharType="separate"/>
          </w:r>
          <w:r w:rsidR="00DD405F">
            <w:rPr>
              <w:sz w:val="44"/>
              <w:szCs w:val="44"/>
            </w:rPr>
            <w:t>7-ПИР/ВГ-025-00-Л</w:t>
          </w:r>
          <w:r w:rsidRPr="008B7A72">
            <w:rPr>
              <w:sz w:val="44"/>
              <w:szCs w:val="44"/>
            </w:rPr>
            <w:fldChar w:fldCharType="end"/>
          </w:r>
          <w:r w:rsidRPr="008B7A72">
            <w:rPr>
              <w:sz w:val="44"/>
              <w:szCs w:val="44"/>
            </w:rPr>
            <w:t>.</w:t>
          </w:r>
          <w:r w:rsidRPr="008B7A72">
            <w:rPr>
              <w:sz w:val="44"/>
              <w:szCs w:val="44"/>
            </w:rPr>
            <w:fldChar w:fldCharType="begin"/>
          </w:r>
          <w:r w:rsidRPr="008B7A72">
            <w:rPr>
              <w:sz w:val="44"/>
              <w:szCs w:val="44"/>
            </w:rPr>
            <w:instrText xml:space="preserve"> DOCVARIABLE  s_shifr  \* MERGEFORMAT </w:instrText>
          </w:r>
          <w:r w:rsidRPr="008B7A72">
            <w:rPr>
              <w:sz w:val="44"/>
              <w:szCs w:val="44"/>
            </w:rPr>
            <w:fldChar w:fldCharType="separate"/>
          </w:r>
          <w:r w:rsidR="00DD405F" w:rsidRPr="00DD405F">
            <w:rPr>
              <w:bCs/>
              <w:sz w:val="44"/>
              <w:szCs w:val="44"/>
            </w:rPr>
            <w:t>С1</w:t>
          </w:r>
          <w:r w:rsidRPr="008B7A72">
            <w:rPr>
              <w:sz w:val="44"/>
              <w:szCs w:val="44"/>
            </w:rPr>
            <w:fldChar w:fldCharType="end"/>
          </w: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6805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rPr>
              <w:color w:val="FFFFFF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6805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801DBA">
          <w:pPr>
            <w:pStyle w:val="a4"/>
            <w:suppressAutoHyphens/>
            <w:spacing w:line="240" w:lineRule="exact"/>
            <w:jc w:val="center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object_name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>Конденсатопровод Уренгой - Сургут (II нитка). Участок км 107 -  км 288</w:t>
          </w:r>
          <w:r w:rsidRPr="008B7A72">
            <w:rPr>
              <w:szCs w:val="24"/>
            </w:rPr>
            <w:fldChar w:fldCharType="end"/>
          </w: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</w:p>
      </w:tc>
      <w:tc>
        <w:tcPr>
          <w:tcW w:w="6805" w:type="dxa"/>
          <w:gridSpan w:val="4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w w:val="80"/>
            </w:rPr>
          </w:pPr>
          <w:proofErr w:type="spellStart"/>
          <w:r w:rsidRPr="008B7A72">
            <w:rPr>
              <w:w w:val="8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</w:pPr>
          <w:r w:rsidRPr="008B7A72">
            <w:t>№док.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C37F2" w:rsidRDefault="00DD28C8" w:rsidP="008C37F2">
          <w:pPr>
            <w:pStyle w:val="a4"/>
            <w:spacing w:line="240" w:lineRule="exact"/>
            <w:jc w:val="center"/>
            <w:rPr>
              <w:color w:val="FFFFFF"/>
              <w:lang w:val="en-US"/>
            </w:rPr>
          </w:pPr>
          <w:proofErr w:type="spellStart"/>
          <w:r w:rsidRPr="008B7A72">
            <w:t>Подп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Д</w:t>
          </w:r>
          <w:r w:rsidRPr="008B7A72">
            <w:t>а</w:t>
          </w:r>
          <w:r w:rsidRPr="008B7A72">
            <w:t>та</w:t>
          </w:r>
        </w:p>
      </w:tc>
      <w:tc>
        <w:tcPr>
          <w:tcW w:w="6805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16"/>
              <w:szCs w:val="16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Dolj1  \* MERGEFORMAT </w:instrText>
          </w:r>
          <w:r w:rsidRPr="008B7A72">
            <w:rPr>
              <w:szCs w:val="24"/>
            </w:rPr>
            <w:fldChar w:fldCharType="separate"/>
          </w:r>
          <w:proofErr w:type="spellStart"/>
          <w:r w:rsidR="00DD405F" w:rsidRPr="00DD405F">
            <w:rPr>
              <w:bCs/>
              <w:szCs w:val="24"/>
            </w:rPr>
            <w:t>Разраб</w:t>
          </w:r>
          <w:proofErr w:type="spellEnd"/>
          <w:r w:rsidR="00DD405F">
            <w:rPr>
              <w:szCs w:val="24"/>
            </w:rPr>
            <w:t>.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 w:rsidRPr="008B7A72">
            <w:rPr>
              <w:w w:val="88"/>
              <w:szCs w:val="24"/>
            </w:rPr>
            <w:instrText xml:space="preserve"> DOCVARIABLE  FIO1  \* MERGEFORMAT </w:instrText>
          </w:r>
          <w:r w:rsidRPr="008B7A72">
            <w:rPr>
              <w:w w:val="88"/>
              <w:szCs w:val="24"/>
            </w:rPr>
            <w:fldChar w:fldCharType="separate"/>
          </w:r>
          <w:r w:rsidR="00DD405F">
            <w:rPr>
              <w:w w:val="88"/>
              <w:szCs w:val="24"/>
            </w:rPr>
            <w:t>Мильков</w:t>
          </w:r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A819F9" w:rsidP="00801DBA">
          <w:pPr>
            <w:pStyle w:val="a4"/>
            <w:suppressAutoHyphens/>
            <w:spacing w:line="240" w:lineRule="exact"/>
            <w:jc w:val="center"/>
          </w:pPr>
          <w:r>
            <w:fldChar w:fldCharType="begin"/>
          </w:r>
          <w:r>
            <w:instrText xml:space="preserve"> DOCVARIABLE  parent_name  \* MERGEFORMAT </w:instrText>
          </w:r>
          <w:r>
            <w:fldChar w:fldCharType="separate"/>
          </w:r>
          <w:r w:rsidR="00DD405F">
            <w:t>Линейная задвижка ЛЗ 22 км 283,7</w:t>
          </w:r>
          <w:r>
            <w:fldChar w:fldCharType="end"/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  <w:r w:rsidRPr="008B7A72">
            <w:t>Листов</w:t>
          </w: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8B7A72">
            <w:rPr>
              <w:szCs w:val="24"/>
            </w:rPr>
            <w:t xml:space="preserve">Инв. </w:t>
          </w:r>
          <w:r w:rsidRPr="008B7A72">
            <w:rPr>
              <w:rFonts w:cs="Arial"/>
              <w:szCs w:val="24"/>
            </w:rPr>
            <w:t>№</w:t>
          </w:r>
          <w:r w:rsidRPr="008B7A72">
            <w:rPr>
              <w:szCs w:val="24"/>
            </w:rPr>
            <w:t xml:space="preserve"> подл.</w:t>
          </w:r>
        </w:p>
      </w:tc>
      <w:tc>
        <w:tcPr>
          <w:tcW w:w="397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DD28C8" w:rsidRPr="001161AC" w:rsidRDefault="00DD28C8" w:rsidP="00606F6E">
          <w:pPr>
            <w:pStyle w:val="a4"/>
            <w:spacing w:line="240" w:lineRule="exact"/>
            <w:jc w:val="center"/>
            <w:rPr>
              <w:spacing w:val="-16"/>
              <w:szCs w:val="24"/>
            </w:rPr>
          </w:pPr>
          <w:r w:rsidRPr="001161AC">
            <w:rPr>
              <w:spacing w:val="-16"/>
              <w:szCs w:val="24"/>
            </w:rPr>
            <w:fldChar w:fldCharType="begin"/>
          </w:r>
          <w:r w:rsidRPr="001161AC">
            <w:rPr>
              <w:spacing w:val="-16"/>
              <w:szCs w:val="24"/>
            </w:rPr>
            <w:instrText xml:space="preserve"> DOCVARIABLE  Invent  \* MERGEFORMAT </w:instrText>
          </w:r>
          <w:r w:rsidRPr="001161AC">
            <w:rPr>
              <w:spacing w:val="-16"/>
              <w:szCs w:val="24"/>
            </w:rPr>
            <w:fldChar w:fldCharType="separate"/>
          </w:r>
          <w:r w:rsidR="00DD405F">
            <w:rPr>
              <w:spacing w:val="-16"/>
              <w:szCs w:val="24"/>
            </w:rPr>
            <w:t xml:space="preserve"> </w:t>
          </w:r>
          <w:r w:rsidRPr="001161AC">
            <w:rPr>
              <w:spacing w:val="-16"/>
              <w:szCs w:val="24"/>
            </w:rPr>
            <w:fldChar w:fldCharType="end"/>
          </w: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</w:instrText>
          </w:r>
          <w:r>
            <w:rPr>
              <w:szCs w:val="24"/>
              <w:lang w:val="en-US"/>
            </w:rPr>
            <w:instrText>4</w:instrText>
          </w:r>
          <w:r w:rsidRPr="008B7A72">
            <w:rPr>
              <w:szCs w:val="24"/>
            </w:rPr>
            <w:instrText xml:space="preserve">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 xml:space="preserve"> 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</w:instrText>
          </w:r>
          <w:r>
            <w:rPr>
              <w:w w:val="88"/>
              <w:szCs w:val="24"/>
              <w:lang w:val="en-US"/>
            </w:rPr>
            <w:instrText>4</w:instrText>
          </w:r>
          <w:r w:rsidRPr="008B7A72">
            <w:rPr>
              <w:w w:val="88"/>
              <w:szCs w:val="24"/>
            </w:rPr>
            <w:instrText xml:space="preserve">  \* MERGEFORMAT </w:instrText>
          </w:r>
          <w:r w:rsidRPr="008B7A72">
            <w:rPr>
              <w:w w:val="88"/>
              <w:szCs w:val="24"/>
            </w:rPr>
            <w:fldChar w:fldCharType="separate"/>
          </w:r>
          <w:r w:rsidR="00DD405F">
            <w:rPr>
              <w:w w:val="88"/>
              <w:szCs w:val="24"/>
            </w:rPr>
            <w:t xml:space="preserve"> </w:t>
          </w:r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85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jc w:val="center"/>
            <w:rPr>
              <w:sz w:val="32"/>
              <w:szCs w:val="32"/>
            </w:rPr>
          </w:pPr>
          <w:r w:rsidRPr="008B7A72">
            <w:rPr>
              <w:sz w:val="32"/>
              <w:szCs w:val="32"/>
            </w:rPr>
            <w:fldChar w:fldCharType="begin"/>
          </w:r>
          <w:r w:rsidRPr="008B7A72">
            <w:rPr>
              <w:sz w:val="32"/>
              <w:szCs w:val="32"/>
            </w:rPr>
            <w:instrText xml:space="preserve"> DOCVARIABLE  stadia  \* MERGEFORMAT </w:instrText>
          </w:r>
          <w:r w:rsidRPr="008B7A72">
            <w:rPr>
              <w:sz w:val="32"/>
              <w:szCs w:val="32"/>
            </w:rPr>
            <w:fldChar w:fldCharType="separate"/>
          </w:r>
          <w:r w:rsidR="00DD405F">
            <w:rPr>
              <w:sz w:val="32"/>
              <w:szCs w:val="32"/>
            </w:rPr>
            <w:t>Р</w:t>
          </w:r>
          <w:r w:rsidRPr="008B7A72">
            <w:rPr>
              <w:sz w:val="32"/>
              <w:szCs w:val="32"/>
            </w:rPr>
            <w:fldChar w:fldCharType="end"/>
          </w:r>
        </w:p>
      </w:tc>
      <w:tc>
        <w:tcPr>
          <w:tcW w:w="85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jc w:val="center"/>
            <w:rPr>
              <w:color w:val="FFFFFF"/>
              <w:sz w:val="32"/>
              <w:szCs w:val="32"/>
              <w:lang w:val="en-US"/>
            </w:rPr>
          </w:pPr>
          <w:r w:rsidRPr="008B7A72">
            <w:rPr>
              <w:sz w:val="32"/>
              <w:szCs w:val="32"/>
              <w:lang w:val="en-US"/>
            </w:rPr>
            <w:fldChar w:fldCharType="begin"/>
          </w:r>
          <w:r w:rsidRPr="008B7A72">
            <w:rPr>
              <w:sz w:val="32"/>
              <w:szCs w:val="32"/>
              <w:lang w:val="en-US"/>
            </w:rPr>
            <w:instrText xml:space="preserve"> if </w:instrText>
          </w:r>
          <w:r w:rsidRPr="008B7A72">
            <w:rPr>
              <w:sz w:val="32"/>
              <w:szCs w:val="32"/>
              <w:lang w:val="en-US"/>
            </w:rPr>
            <w:fldChar w:fldCharType="begin"/>
          </w:r>
          <w:r w:rsidRPr="008B7A72">
            <w:rPr>
              <w:sz w:val="32"/>
              <w:szCs w:val="32"/>
              <w:lang w:val="en-US"/>
            </w:rPr>
            <w:instrText xml:space="preserve"> NUMPAGES   \* MERGEFORMAT </w:instrText>
          </w:r>
          <w:r w:rsidRPr="008B7A72">
            <w:rPr>
              <w:sz w:val="32"/>
              <w:szCs w:val="32"/>
              <w:lang w:val="en-US"/>
            </w:rPr>
            <w:fldChar w:fldCharType="separate"/>
          </w:r>
          <w:r w:rsidR="00866F85">
            <w:rPr>
              <w:noProof/>
              <w:sz w:val="32"/>
              <w:szCs w:val="32"/>
              <w:lang w:val="en-US"/>
            </w:rPr>
            <w:instrText>1</w:instrText>
          </w:r>
          <w:r w:rsidRPr="008B7A72">
            <w:rPr>
              <w:sz w:val="32"/>
              <w:szCs w:val="32"/>
              <w:lang w:val="en-US"/>
            </w:rPr>
            <w:fldChar w:fldCharType="end"/>
          </w:r>
          <w:r w:rsidRPr="008B7A72">
            <w:rPr>
              <w:sz w:val="32"/>
              <w:szCs w:val="32"/>
              <w:lang w:val="en-US"/>
            </w:rPr>
            <w:instrText xml:space="preserve"> &gt;"1" 1 ""</w:instrText>
          </w:r>
          <w:r w:rsidRPr="008B7A72">
            <w:rPr>
              <w:sz w:val="32"/>
              <w:szCs w:val="32"/>
              <w:lang w:val="en-US"/>
            </w:rPr>
            <w:fldChar w:fldCharType="end"/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jc w:val="center"/>
            <w:rPr>
              <w:color w:val="FFFFFF"/>
              <w:sz w:val="32"/>
              <w:szCs w:val="32"/>
            </w:rPr>
          </w:pPr>
          <w:r w:rsidRPr="008B7A72">
            <w:rPr>
              <w:rStyle w:val="a6"/>
              <w:sz w:val="32"/>
              <w:szCs w:val="32"/>
            </w:rPr>
            <w:fldChar w:fldCharType="begin"/>
          </w:r>
          <w:r w:rsidRPr="008B7A72">
            <w:rPr>
              <w:rStyle w:val="a6"/>
              <w:sz w:val="32"/>
              <w:szCs w:val="32"/>
            </w:rPr>
            <w:instrText xml:space="preserve"> NUMPAGES </w:instrText>
          </w:r>
          <w:r w:rsidRPr="008B7A72">
            <w:rPr>
              <w:rStyle w:val="a6"/>
              <w:sz w:val="32"/>
              <w:szCs w:val="32"/>
            </w:rPr>
            <w:fldChar w:fldCharType="separate"/>
          </w:r>
          <w:r w:rsidR="00866F85">
            <w:rPr>
              <w:rStyle w:val="a6"/>
              <w:noProof/>
              <w:sz w:val="32"/>
              <w:szCs w:val="32"/>
            </w:rPr>
            <w:t>1</w:t>
          </w:r>
          <w:r w:rsidRPr="008B7A72">
            <w:rPr>
              <w:rStyle w:val="a6"/>
              <w:sz w:val="32"/>
              <w:szCs w:val="32"/>
            </w:rPr>
            <w:fldChar w:fldCharType="end"/>
          </w: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Dolj3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>Рук. гр.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 w:rsidRPr="008B7A72">
            <w:rPr>
              <w:w w:val="88"/>
              <w:szCs w:val="24"/>
            </w:rPr>
            <w:instrText xml:space="preserve"> DOCVARIABLE  FIO3  \* MERGEFORMAT </w:instrText>
          </w:r>
          <w:r w:rsidRPr="008B7A72">
            <w:rPr>
              <w:w w:val="88"/>
              <w:szCs w:val="24"/>
            </w:rPr>
            <w:fldChar w:fldCharType="separate"/>
          </w:r>
          <w:r w:rsidR="00DD405F">
            <w:rPr>
              <w:w w:val="88"/>
              <w:szCs w:val="24"/>
            </w:rPr>
            <w:t>Коваленко</w:t>
          </w:r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  <w:tc>
        <w:tcPr>
          <w:tcW w:w="113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</w:instrText>
          </w:r>
          <w:r>
            <w:rPr>
              <w:szCs w:val="24"/>
              <w:lang w:val="en-US"/>
            </w:rPr>
            <w:instrText>2</w:instrText>
          </w:r>
          <w:r w:rsidRPr="008B7A72">
            <w:rPr>
              <w:szCs w:val="24"/>
            </w:rPr>
            <w:instrText xml:space="preserve">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>Нач. отд.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</w:instrText>
          </w:r>
          <w:r>
            <w:rPr>
              <w:w w:val="88"/>
              <w:szCs w:val="24"/>
              <w:lang w:val="en-US"/>
            </w:rPr>
            <w:instrText>2</w:instrText>
          </w:r>
          <w:r w:rsidRPr="008B7A72">
            <w:rPr>
              <w:w w:val="88"/>
              <w:szCs w:val="24"/>
            </w:rPr>
            <w:instrText xml:space="preserve">  \* MERGEFORMAT </w:instrText>
          </w:r>
          <w:r w:rsidRPr="008B7A72">
            <w:rPr>
              <w:w w:val="88"/>
              <w:szCs w:val="24"/>
            </w:rPr>
            <w:fldChar w:fldCharType="separate"/>
          </w:r>
          <w:r w:rsidR="00DD405F">
            <w:rPr>
              <w:w w:val="88"/>
              <w:szCs w:val="24"/>
            </w:rPr>
            <w:t>Кирикова</w:t>
          </w:r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801DBA">
          <w:pPr>
            <w:pStyle w:val="a4"/>
            <w:suppressAutoHyphens/>
            <w:spacing w:line="240" w:lineRule="exact"/>
            <w:jc w:val="center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s_name  \* MERGEFORMAT </w:instrText>
          </w:r>
          <w:r w:rsidRPr="008B7A72">
            <w:rPr>
              <w:szCs w:val="24"/>
            </w:rPr>
            <w:fldChar w:fldCharType="separate"/>
          </w:r>
          <w:r w:rsidR="00DD405F" w:rsidRPr="00DD405F">
            <w:rPr>
              <w:bCs/>
              <w:szCs w:val="24"/>
            </w:rPr>
            <w:t>Спецификация</w:t>
          </w:r>
          <w:r w:rsidR="00DD405F">
            <w:rPr>
              <w:szCs w:val="24"/>
            </w:rPr>
            <w:t xml:space="preserve"> оборудования и материалов поставки Заказчика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2836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255BE6">
          <w:pPr>
            <w:pStyle w:val="a4"/>
            <w:spacing w:line="240" w:lineRule="exact"/>
            <w:jc w:val="center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filial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>Филиал ООО «Газпром ВНИИГАЗ» в г. Ухта</w:t>
          </w:r>
          <w:r w:rsidRPr="008B7A72">
            <w:rPr>
              <w:szCs w:val="24"/>
            </w:rPr>
            <w:fldChar w:fldCharType="end"/>
          </w: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DD28C8" w:rsidRPr="008B7A72" w:rsidRDefault="00DD28C8" w:rsidP="00606F6E">
          <w:pPr>
            <w:spacing w:line="240" w:lineRule="exact"/>
            <w:rPr>
              <w:color w:val="FFFFFF"/>
              <w:sz w:val="20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  <w:lang w:val="en-US"/>
            </w:rPr>
            <w:fldChar w:fldCharType="begin"/>
          </w:r>
          <w:r w:rsidRPr="008B7A72">
            <w:rPr>
              <w:szCs w:val="24"/>
            </w:rPr>
            <w:instrText xml:space="preserve"> </w:instrText>
          </w:r>
          <w:r w:rsidRPr="008B7A72">
            <w:rPr>
              <w:szCs w:val="24"/>
              <w:lang w:val="en-US"/>
            </w:rPr>
            <w:instrText>DOCVARIABLE</w:instrText>
          </w:r>
          <w:r w:rsidRPr="008B7A72">
            <w:rPr>
              <w:szCs w:val="24"/>
            </w:rPr>
            <w:instrText xml:space="preserve">  </w:instrText>
          </w:r>
          <w:r w:rsidRPr="008B7A72">
            <w:rPr>
              <w:szCs w:val="24"/>
              <w:lang w:val="en-US"/>
            </w:rPr>
            <w:instrText>Dolj</w:instrText>
          </w:r>
          <w:r w:rsidRPr="008B7A72">
            <w:rPr>
              <w:szCs w:val="24"/>
            </w:rPr>
            <w:instrText xml:space="preserve">5  \* </w:instrText>
          </w:r>
          <w:r w:rsidRPr="008B7A72">
            <w:rPr>
              <w:szCs w:val="24"/>
              <w:lang w:val="en-US"/>
            </w:rPr>
            <w:instrText>MERGEFORMAT</w:instrText>
          </w:r>
          <w:r w:rsidRPr="008B7A72">
            <w:rPr>
              <w:szCs w:val="24"/>
            </w:rPr>
            <w:instrText xml:space="preserve"> </w:instrText>
          </w:r>
          <w:r w:rsidRPr="008B7A72">
            <w:rPr>
              <w:szCs w:val="24"/>
              <w:lang w:val="en-US"/>
            </w:rPr>
            <w:fldChar w:fldCharType="separate"/>
          </w:r>
          <w:r w:rsidR="00DD405F" w:rsidRPr="00DD405F">
            <w:rPr>
              <w:szCs w:val="24"/>
            </w:rPr>
            <w:t>Н</w:t>
          </w:r>
          <w:r w:rsidR="00DD405F">
            <w:rPr>
              <w:szCs w:val="24"/>
              <w:lang w:val="en-US"/>
            </w:rPr>
            <w:t xml:space="preserve">. </w:t>
          </w:r>
          <w:proofErr w:type="spellStart"/>
          <w:r w:rsidR="00DD405F">
            <w:rPr>
              <w:szCs w:val="24"/>
              <w:lang w:val="en-US"/>
            </w:rPr>
            <w:t>контр</w:t>
          </w:r>
          <w:proofErr w:type="spellEnd"/>
          <w:r w:rsidR="00DD405F">
            <w:rPr>
              <w:szCs w:val="24"/>
              <w:lang w:val="en-US"/>
            </w:rPr>
            <w:t>.</w:t>
          </w:r>
          <w:r w:rsidRPr="008B7A72">
            <w:rPr>
              <w:szCs w:val="24"/>
              <w:lang w:val="en-US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F86040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 w:rsidRPr="008B7A72">
            <w:rPr>
              <w:w w:val="88"/>
              <w:szCs w:val="24"/>
            </w:rPr>
            <w:instrText xml:space="preserve"> DOCVARIABLE  FIO5  \* MERGEFORMAT </w:instrText>
          </w:r>
          <w:r w:rsidRPr="008B7A72">
            <w:rPr>
              <w:w w:val="88"/>
              <w:szCs w:val="24"/>
            </w:rPr>
            <w:fldChar w:fldCharType="separate"/>
          </w:r>
          <w:r w:rsidR="00DD405F">
            <w:rPr>
              <w:w w:val="88"/>
              <w:szCs w:val="24"/>
            </w:rPr>
            <w:t>Коваленко</w:t>
          </w:r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  <w:tc>
        <w:tcPr>
          <w:tcW w:w="2836" w:type="dxa"/>
          <w:gridSpan w:val="3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</w:tr>
    <w:tr w:rsidR="00DD28C8" w:rsidRPr="008B7A72" w:rsidTr="00606F6E">
      <w:trPr>
        <w:trHeight w:hRule="exact" w:val="284"/>
        <w:jc w:val="right"/>
      </w:trPr>
      <w:tc>
        <w:tcPr>
          <w:tcW w:w="170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 w:val="2"/>
              <w:szCs w:val="2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  <w:sz w:val="2"/>
              <w:szCs w:val="2"/>
            </w:rPr>
          </w:pPr>
        </w:p>
      </w:tc>
      <w:tc>
        <w:tcPr>
          <w:tcW w:w="1190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DD28C8" w:rsidRPr="008B7A72" w:rsidRDefault="00DD28C8" w:rsidP="00606F6E">
          <w:pPr>
            <w:spacing w:after="60"/>
            <w:ind w:left="284"/>
            <w:rPr>
              <w:sz w:val="20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ind w:left="57"/>
            <w:rPr>
              <w:szCs w:val="24"/>
            </w:rPr>
          </w:pPr>
          <w:r w:rsidRPr="008B7A72">
            <w:rPr>
              <w:szCs w:val="24"/>
            </w:rPr>
            <w:fldChar w:fldCharType="begin"/>
          </w:r>
          <w:r w:rsidRPr="008B7A72">
            <w:rPr>
              <w:szCs w:val="24"/>
            </w:rPr>
            <w:instrText xml:space="preserve"> DOCVARIABLE  Dolj6  \* MERGEFORMAT </w:instrText>
          </w:r>
          <w:r w:rsidRPr="008B7A72">
            <w:rPr>
              <w:szCs w:val="24"/>
            </w:rPr>
            <w:fldChar w:fldCharType="separate"/>
          </w:r>
          <w:r w:rsidR="00DD405F">
            <w:rPr>
              <w:szCs w:val="24"/>
            </w:rPr>
            <w:t>ГИП</w:t>
          </w:r>
          <w:r w:rsidRPr="008B7A72"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 w:rsidRPr="008B7A72">
            <w:rPr>
              <w:w w:val="88"/>
              <w:szCs w:val="24"/>
            </w:rPr>
            <w:fldChar w:fldCharType="begin"/>
          </w:r>
          <w:r w:rsidRPr="008B7A72">
            <w:rPr>
              <w:w w:val="88"/>
              <w:szCs w:val="24"/>
            </w:rPr>
            <w:instrText xml:space="preserve"> DOCVARIABLE  FIO6  \* MERGEFORMAT </w:instrText>
          </w:r>
          <w:r w:rsidRPr="008B7A72">
            <w:rPr>
              <w:w w:val="88"/>
              <w:szCs w:val="24"/>
            </w:rPr>
            <w:fldChar w:fldCharType="separate"/>
          </w:r>
          <w:proofErr w:type="spellStart"/>
          <w:r w:rsidR="00DD405F">
            <w:rPr>
              <w:w w:val="88"/>
              <w:szCs w:val="24"/>
            </w:rPr>
            <w:t>Тягун</w:t>
          </w:r>
          <w:proofErr w:type="spellEnd"/>
          <w:r w:rsidRPr="008B7A72"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28C8" w:rsidRPr="008B7A72" w:rsidRDefault="00DD28C8" w:rsidP="00606F6E">
          <w:pPr>
            <w:pStyle w:val="a4"/>
            <w:spacing w:line="240" w:lineRule="exact"/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  <w:tc>
        <w:tcPr>
          <w:tcW w:w="2836" w:type="dxa"/>
          <w:gridSpan w:val="3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D28C8" w:rsidRPr="008B7A72" w:rsidRDefault="00DD28C8" w:rsidP="00606F6E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</w:p>
      </w:tc>
    </w:tr>
  </w:tbl>
  <w:p w:rsidR="001161AC" w:rsidRPr="006D5BC3" w:rsidRDefault="001161AC" w:rsidP="006D5BC3">
    <w:pPr>
      <w:pStyle w:val="a4"/>
      <w:ind w:left="19703"/>
      <w:rPr>
        <w:rFonts w:cs="RomanD"/>
        <w:szCs w:val="24"/>
      </w:rPr>
    </w:pPr>
    <w:r w:rsidRPr="008B7A72">
      <w:rPr>
        <w:rFonts w:cs="RomanD"/>
        <w:szCs w:val="24"/>
      </w:rPr>
      <w:t>Ф</w:t>
    </w:r>
    <w:r>
      <w:rPr>
        <w:rFonts w:cs="RomanD"/>
        <w:szCs w:val="24"/>
      </w:rPr>
      <w:t>ормат А3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F9" w:rsidRDefault="00A819F9">
      <w:r>
        <w:separator/>
      </w:r>
    </w:p>
  </w:footnote>
  <w:footnote w:type="continuationSeparator" w:id="0">
    <w:p w:rsidR="00A819F9" w:rsidRDefault="00A81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05F" w:rsidRDefault="00DD40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  <w:gridCol w:w="7371"/>
      <w:gridCol w:w="3402"/>
      <w:gridCol w:w="1985"/>
      <w:gridCol w:w="2552"/>
      <w:gridCol w:w="1134"/>
      <w:gridCol w:w="1134"/>
      <w:gridCol w:w="1418"/>
      <w:gridCol w:w="1701"/>
      <w:gridCol w:w="567"/>
    </w:tblGrid>
    <w:tr w:rsidR="001161AC" w:rsidRPr="00AD0BA7" w:rsidTr="00D30AB7">
      <w:trPr>
        <w:trHeight w:hRule="exact" w:val="284"/>
        <w:jc w:val="right"/>
      </w:trPr>
      <w:tc>
        <w:tcPr>
          <w:tcW w:w="1134" w:type="dxa"/>
          <w:vMerge w:val="restart"/>
          <w:shd w:val="clear" w:color="auto" w:fill="auto"/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Позиция</w:t>
          </w:r>
        </w:p>
      </w:tc>
      <w:tc>
        <w:tcPr>
          <w:tcW w:w="7371" w:type="dxa"/>
          <w:vMerge w:val="restart"/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Наименование и техническая характеристика</w:t>
          </w:r>
        </w:p>
      </w:tc>
      <w:tc>
        <w:tcPr>
          <w:tcW w:w="3402" w:type="dxa"/>
          <w:vMerge w:val="restart"/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Тип, марка,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обозначение документа,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опросного листа</w:t>
          </w:r>
        </w:p>
      </w:tc>
      <w:tc>
        <w:tcPr>
          <w:tcW w:w="1985" w:type="dxa"/>
          <w:vMerge w:val="restart"/>
          <w:shd w:val="clear" w:color="auto" w:fill="auto"/>
          <w:vAlign w:val="center"/>
        </w:tcPr>
        <w:p w:rsidR="001161AC" w:rsidRPr="00AD0BA7" w:rsidRDefault="001161AC" w:rsidP="00B15D51">
          <w:pPr>
            <w:pStyle w:val="a3"/>
            <w:rPr>
              <w:rFonts w:ascii="Times New Roman" w:hAnsi="Times New Roman"/>
              <w:color w:val="FFFFFF"/>
              <w:szCs w:val="28"/>
            </w:rPr>
          </w:pPr>
          <w:r w:rsidRPr="007A18AC">
            <w:rPr>
              <w:szCs w:val="28"/>
            </w:rPr>
            <w:t>Код обору-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proofErr w:type="spellStart"/>
          <w:r w:rsidRPr="007A18AC">
            <w:rPr>
              <w:szCs w:val="28"/>
            </w:rPr>
            <w:t>дования</w:t>
          </w:r>
          <w:proofErr w:type="spellEnd"/>
          <w:r w:rsidRPr="007A18AC">
            <w:rPr>
              <w:szCs w:val="28"/>
            </w:rPr>
            <w:t>,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изделия,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материала</w:t>
          </w:r>
        </w:p>
      </w:tc>
      <w:tc>
        <w:tcPr>
          <w:tcW w:w="2552" w:type="dxa"/>
          <w:vMerge w:val="restart"/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Завод-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изготовитель</w:t>
          </w:r>
        </w:p>
      </w:tc>
      <w:tc>
        <w:tcPr>
          <w:tcW w:w="1134" w:type="dxa"/>
          <w:vMerge w:val="restart"/>
          <w:shd w:val="clear" w:color="auto" w:fill="auto"/>
          <w:vAlign w:val="center"/>
        </w:tcPr>
        <w:p w:rsidR="001161AC" w:rsidRPr="00AD0BA7" w:rsidRDefault="001161AC" w:rsidP="00B15D51">
          <w:pPr>
            <w:pStyle w:val="a3"/>
            <w:rPr>
              <w:rFonts w:ascii="Times New Roman" w:hAnsi="Times New Roman"/>
              <w:color w:val="FFFFFF"/>
              <w:szCs w:val="28"/>
            </w:rPr>
          </w:pPr>
          <w:proofErr w:type="spellStart"/>
          <w:r w:rsidRPr="007A18AC">
            <w:rPr>
              <w:szCs w:val="28"/>
            </w:rPr>
            <w:t>Еди</w:t>
          </w:r>
          <w:proofErr w:type="spellEnd"/>
          <w:r w:rsidRPr="007A18AC">
            <w:rPr>
              <w:szCs w:val="28"/>
            </w:rPr>
            <w:t>-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proofErr w:type="spellStart"/>
          <w:r w:rsidRPr="007A18AC">
            <w:rPr>
              <w:szCs w:val="28"/>
            </w:rPr>
            <w:t>ница</w:t>
          </w:r>
          <w:proofErr w:type="spellEnd"/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proofErr w:type="spellStart"/>
          <w:r w:rsidRPr="007A18AC">
            <w:rPr>
              <w:szCs w:val="28"/>
            </w:rPr>
            <w:t>изме</w:t>
          </w:r>
          <w:proofErr w:type="spellEnd"/>
          <w:r w:rsidRPr="007A18AC">
            <w:rPr>
              <w:szCs w:val="28"/>
            </w:rPr>
            <w:t>-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рения</w:t>
          </w:r>
        </w:p>
      </w:tc>
      <w:tc>
        <w:tcPr>
          <w:tcW w:w="113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1161AC" w:rsidRPr="00AD0BA7" w:rsidRDefault="001161AC" w:rsidP="00B15D51">
          <w:pPr>
            <w:pStyle w:val="a3"/>
            <w:rPr>
              <w:rFonts w:ascii="Times New Roman" w:hAnsi="Times New Roman"/>
              <w:color w:val="FFFFFF"/>
              <w:szCs w:val="28"/>
            </w:rPr>
          </w:pPr>
          <w:r w:rsidRPr="007A18AC">
            <w:rPr>
              <w:szCs w:val="28"/>
            </w:rPr>
            <w:t>Коли-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proofErr w:type="spellStart"/>
          <w:r w:rsidRPr="007A18AC">
            <w:rPr>
              <w:szCs w:val="28"/>
            </w:rPr>
            <w:t>чество</w:t>
          </w:r>
          <w:proofErr w:type="spellEnd"/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Масса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единицы,</w:t>
          </w:r>
        </w:p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кг</w:t>
          </w:r>
        </w:p>
      </w:tc>
      <w:tc>
        <w:tcPr>
          <w:tcW w:w="1701" w:type="dxa"/>
          <w:tcBorders>
            <w:bottom w:val="nil"/>
            <w:right w:val="nil"/>
          </w:tcBorders>
          <w:shd w:val="clear" w:color="auto" w:fill="auto"/>
          <w:vAlign w:val="center"/>
        </w:tcPr>
        <w:p w:rsidR="001161AC" w:rsidRPr="00AD0BA7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567" w:type="dxa"/>
          <w:tcBorders>
            <w:left w:val="nil"/>
            <w:bottom w:val="nil"/>
          </w:tcBorders>
          <w:shd w:val="clear" w:color="auto" w:fill="auto"/>
          <w:vAlign w:val="center"/>
        </w:tcPr>
        <w:p w:rsidR="001161AC" w:rsidRPr="00827B4C" w:rsidRDefault="001161AC" w:rsidP="00B15D51">
          <w:pPr>
            <w:pStyle w:val="a3"/>
            <w:spacing w:line="280" w:lineRule="exact"/>
            <w:rPr>
              <w:color w:val="FFFFFF"/>
              <w:szCs w:val="28"/>
            </w:rPr>
          </w:pPr>
        </w:p>
      </w:tc>
    </w:tr>
    <w:tr w:rsidR="001161AC" w:rsidRPr="00142789" w:rsidTr="00D30AB7">
      <w:trPr>
        <w:trHeight w:hRule="exact" w:val="1701"/>
        <w:jc w:val="right"/>
      </w:trPr>
      <w:tc>
        <w:tcPr>
          <w:tcW w:w="1134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7371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3402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1985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2552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1134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113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1418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</w:p>
      </w:tc>
      <w:tc>
        <w:tcPr>
          <w:tcW w:w="2268" w:type="dxa"/>
          <w:gridSpan w:val="2"/>
          <w:tcBorders>
            <w:top w:val="nil"/>
            <w:bottom w:val="single" w:sz="12" w:space="0" w:color="auto"/>
          </w:tcBorders>
          <w:shd w:val="clear" w:color="auto" w:fill="auto"/>
        </w:tcPr>
        <w:p w:rsidR="001161AC" w:rsidRPr="00142789" w:rsidRDefault="001161AC" w:rsidP="00B15D51">
          <w:pPr>
            <w:pStyle w:val="a3"/>
            <w:spacing w:before="480"/>
            <w:rPr>
              <w:color w:val="FFFFFF"/>
              <w:szCs w:val="28"/>
            </w:rPr>
          </w:pPr>
          <w:r w:rsidRPr="007A18AC">
            <w:rPr>
              <w:szCs w:val="28"/>
            </w:rPr>
            <w:t>Примечание</w:t>
          </w:r>
        </w:p>
      </w:tc>
    </w:tr>
    <w:tr w:rsidR="001161AC" w:rsidRPr="00142789" w:rsidTr="00B15D51">
      <w:trPr>
        <w:trHeight w:hRule="exact" w:val="567"/>
        <w:jc w:val="right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1</w:t>
          </w:r>
        </w:p>
      </w:tc>
      <w:tc>
        <w:tcPr>
          <w:tcW w:w="737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2</w:t>
          </w:r>
        </w:p>
      </w:tc>
      <w:tc>
        <w:tcPr>
          <w:tcW w:w="340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3</w:t>
          </w: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4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7</w:t>
          </w:r>
        </w:p>
      </w:tc>
      <w:tc>
        <w:tcPr>
          <w:tcW w:w="14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8</w:t>
          </w:r>
        </w:p>
      </w:tc>
      <w:tc>
        <w:tcPr>
          <w:tcW w:w="226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B15D51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9</w:t>
          </w:r>
        </w:p>
      </w:tc>
    </w:tr>
    <w:tr w:rsidR="001161AC" w:rsidRPr="00DF1CF1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DF1CF1" w:rsidRDefault="001161AC" w:rsidP="00B15D51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 w:rsidTr="00B15D51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B15D51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</w:tbl>
  <w:p w:rsidR="001161AC" w:rsidRPr="007A18AC" w:rsidRDefault="001161AC" w:rsidP="00F77CE9">
    <w:pPr>
      <w:pStyle w:val="a3"/>
      <w:jc w:val="left"/>
      <w:rPr>
        <w:color w:val="FFFFF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  <w:gridCol w:w="7371"/>
      <w:gridCol w:w="3402"/>
      <w:gridCol w:w="1985"/>
      <w:gridCol w:w="2552"/>
      <w:gridCol w:w="1134"/>
      <w:gridCol w:w="1134"/>
      <w:gridCol w:w="1418"/>
      <w:gridCol w:w="1701"/>
      <w:gridCol w:w="567"/>
    </w:tblGrid>
    <w:tr w:rsidR="001161AC" w:rsidRPr="008E222D" w:rsidTr="00E31BF0">
      <w:trPr>
        <w:trHeight w:hRule="exact" w:val="284"/>
        <w:jc w:val="right"/>
      </w:trPr>
      <w:tc>
        <w:tcPr>
          <w:tcW w:w="1134" w:type="dxa"/>
          <w:vMerge w:val="restart"/>
          <w:shd w:val="clear" w:color="auto" w:fill="auto"/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Позиция</w:t>
          </w:r>
        </w:p>
      </w:tc>
      <w:tc>
        <w:tcPr>
          <w:tcW w:w="7371" w:type="dxa"/>
          <w:vMerge w:val="restart"/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Наименование и техническая характеристика</w:t>
          </w:r>
        </w:p>
      </w:tc>
      <w:tc>
        <w:tcPr>
          <w:tcW w:w="3402" w:type="dxa"/>
          <w:vMerge w:val="restart"/>
          <w:vAlign w:val="center"/>
        </w:tcPr>
        <w:p w:rsidR="001161AC" w:rsidRDefault="001161AC" w:rsidP="002E4DF5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 xml:space="preserve">Тип, марка, </w:t>
          </w:r>
        </w:p>
        <w:p w:rsidR="001161AC" w:rsidRPr="00AD0BA7" w:rsidRDefault="001161AC" w:rsidP="002E4DF5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 xml:space="preserve">обозначение документа, </w:t>
          </w:r>
        </w:p>
        <w:p w:rsidR="001161AC" w:rsidRPr="005D7979" w:rsidRDefault="001161AC" w:rsidP="00AD0BA7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опросного листа</w:t>
          </w:r>
        </w:p>
      </w:tc>
      <w:tc>
        <w:tcPr>
          <w:tcW w:w="1985" w:type="dxa"/>
          <w:vMerge w:val="restart"/>
          <w:shd w:val="clear" w:color="auto" w:fill="auto"/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Код обору-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proofErr w:type="spellStart"/>
          <w:r w:rsidRPr="007A18AC">
            <w:rPr>
              <w:szCs w:val="28"/>
            </w:rPr>
            <w:t>дования</w:t>
          </w:r>
          <w:proofErr w:type="spellEnd"/>
          <w:r w:rsidRPr="007A18AC">
            <w:rPr>
              <w:szCs w:val="28"/>
            </w:rPr>
            <w:t>,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изделия,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материала</w:t>
          </w:r>
        </w:p>
      </w:tc>
      <w:tc>
        <w:tcPr>
          <w:tcW w:w="2552" w:type="dxa"/>
          <w:vMerge w:val="restart"/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Завод-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изготовитель</w:t>
          </w:r>
        </w:p>
      </w:tc>
      <w:tc>
        <w:tcPr>
          <w:tcW w:w="1134" w:type="dxa"/>
          <w:vMerge w:val="restart"/>
          <w:shd w:val="clear" w:color="auto" w:fill="auto"/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proofErr w:type="spellStart"/>
          <w:r w:rsidRPr="007A18AC">
            <w:rPr>
              <w:szCs w:val="28"/>
            </w:rPr>
            <w:t>Еди</w:t>
          </w:r>
          <w:proofErr w:type="spellEnd"/>
          <w:r w:rsidRPr="007A18AC">
            <w:rPr>
              <w:szCs w:val="28"/>
            </w:rPr>
            <w:t>-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proofErr w:type="spellStart"/>
          <w:r w:rsidRPr="007A18AC">
            <w:rPr>
              <w:szCs w:val="28"/>
            </w:rPr>
            <w:t>ница</w:t>
          </w:r>
          <w:proofErr w:type="spellEnd"/>
        </w:p>
        <w:p w:rsidR="001161AC" w:rsidRPr="005D7979" w:rsidRDefault="001161AC" w:rsidP="002E4DF5">
          <w:pPr>
            <w:pStyle w:val="a3"/>
            <w:rPr>
              <w:szCs w:val="28"/>
            </w:rPr>
          </w:pPr>
          <w:proofErr w:type="spellStart"/>
          <w:r w:rsidRPr="007A18AC">
            <w:rPr>
              <w:szCs w:val="28"/>
            </w:rPr>
            <w:t>изме</w:t>
          </w:r>
          <w:proofErr w:type="spellEnd"/>
          <w:r w:rsidRPr="007A18AC">
            <w:rPr>
              <w:szCs w:val="28"/>
            </w:rPr>
            <w:t>-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рения</w:t>
          </w:r>
        </w:p>
      </w:tc>
      <w:tc>
        <w:tcPr>
          <w:tcW w:w="113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Коли-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proofErr w:type="spellStart"/>
          <w:r w:rsidRPr="007A18AC">
            <w:rPr>
              <w:szCs w:val="28"/>
            </w:rPr>
            <w:t>чество</w:t>
          </w:r>
          <w:proofErr w:type="spellEnd"/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Масса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единицы,</w:t>
          </w:r>
        </w:p>
        <w:p w:rsidR="001161AC" w:rsidRPr="005D7979" w:rsidRDefault="001161AC" w:rsidP="002E4DF5">
          <w:pPr>
            <w:pStyle w:val="a3"/>
            <w:rPr>
              <w:szCs w:val="28"/>
            </w:rPr>
          </w:pPr>
          <w:r w:rsidRPr="007A18AC">
            <w:rPr>
              <w:szCs w:val="28"/>
            </w:rPr>
            <w:t>кг</w:t>
          </w:r>
        </w:p>
      </w:tc>
      <w:tc>
        <w:tcPr>
          <w:tcW w:w="1701" w:type="dxa"/>
          <w:tcBorders>
            <w:bottom w:val="nil"/>
            <w:right w:val="nil"/>
          </w:tcBorders>
          <w:shd w:val="clear" w:color="auto" w:fill="auto"/>
          <w:vAlign w:val="center"/>
        </w:tcPr>
        <w:p w:rsidR="001161AC" w:rsidRPr="006B0158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567" w:type="dxa"/>
          <w:tcBorders>
            <w:left w:val="nil"/>
            <w:bottom w:val="nil"/>
          </w:tcBorders>
          <w:shd w:val="clear" w:color="auto" w:fill="auto"/>
          <w:vAlign w:val="center"/>
        </w:tcPr>
        <w:p w:rsidR="001161AC" w:rsidRPr="006B0158" w:rsidRDefault="001161AC" w:rsidP="004A2F9F">
          <w:pPr>
            <w:pStyle w:val="a3"/>
            <w:spacing w:line="280" w:lineRule="exact"/>
            <w:rPr>
              <w:color w:val="FFFFFF"/>
              <w:szCs w:val="28"/>
            </w:rPr>
          </w:pPr>
        </w:p>
      </w:tc>
    </w:tr>
    <w:tr w:rsidR="001161AC" w:rsidRPr="008E222D" w:rsidTr="00E31BF0">
      <w:trPr>
        <w:trHeight w:hRule="exact" w:val="1701"/>
        <w:jc w:val="right"/>
      </w:trPr>
      <w:tc>
        <w:tcPr>
          <w:tcW w:w="1134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7371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3402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1985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2552" w:type="dxa"/>
          <w:vMerge/>
          <w:tcBorders>
            <w:bottom w:val="single" w:sz="12" w:space="0" w:color="auto"/>
          </w:tcBorders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1134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113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1418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2E4DF5">
          <w:pPr>
            <w:pStyle w:val="a3"/>
            <w:rPr>
              <w:color w:val="FFFFFF"/>
              <w:szCs w:val="28"/>
            </w:rPr>
          </w:pPr>
        </w:p>
      </w:tc>
      <w:tc>
        <w:tcPr>
          <w:tcW w:w="2268" w:type="dxa"/>
          <w:gridSpan w:val="2"/>
          <w:tcBorders>
            <w:top w:val="nil"/>
            <w:bottom w:val="single" w:sz="12" w:space="0" w:color="auto"/>
          </w:tcBorders>
          <w:shd w:val="clear" w:color="auto" w:fill="auto"/>
        </w:tcPr>
        <w:p w:rsidR="001161AC" w:rsidRPr="00142789" w:rsidRDefault="001161AC" w:rsidP="004A2F9F">
          <w:pPr>
            <w:pStyle w:val="a3"/>
            <w:spacing w:before="480"/>
            <w:rPr>
              <w:color w:val="FFFFFF"/>
              <w:szCs w:val="28"/>
            </w:rPr>
          </w:pPr>
          <w:r w:rsidRPr="007A18AC">
            <w:rPr>
              <w:szCs w:val="28"/>
            </w:rPr>
            <w:t>Примечание</w:t>
          </w:r>
        </w:p>
      </w:tc>
    </w:tr>
    <w:tr w:rsidR="001161AC" w:rsidRPr="008E222D">
      <w:trPr>
        <w:trHeight w:hRule="exact" w:val="567"/>
        <w:jc w:val="right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1</w:t>
          </w:r>
        </w:p>
      </w:tc>
      <w:tc>
        <w:tcPr>
          <w:tcW w:w="737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2</w:t>
          </w:r>
        </w:p>
      </w:tc>
      <w:tc>
        <w:tcPr>
          <w:tcW w:w="340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3</w:t>
          </w:r>
        </w:p>
      </w:tc>
      <w:tc>
        <w:tcPr>
          <w:tcW w:w="19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4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7</w:t>
          </w:r>
        </w:p>
      </w:tc>
      <w:tc>
        <w:tcPr>
          <w:tcW w:w="14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8</w:t>
          </w:r>
        </w:p>
      </w:tc>
      <w:tc>
        <w:tcPr>
          <w:tcW w:w="226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1161AC" w:rsidRPr="00142789" w:rsidRDefault="001161AC" w:rsidP="007A18AC">
          <w:pPr>
            <w:pStyle w:val="a3"/>
            <w:rPr>
              <w:color w:val="FFFFFF"/>
              <w:szCs w:val="28"/>
            </w:rPr>
          </w:pPr>
          <w:r w:rsidRPr="007A18AC">
            <w:rPr>
              <w:szCs w:val="28"/>
            </w:rPr>
            <w:t>9</w:t>
          </w:r>
        </w:p>
      </w:tc>
    </w:tr>
    <w:tr w:rsidR="001161AC" w:rsidRPr="008E222D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DF1CF1" w:rsidRDefault="001161AC" w:rsidP="007F61E5">
          <w:pPr>
            <w:pStyle w:val="a5"/>
            <w:spacing w:line="460" w:lineRule="exact"/>
            <w:rPr>
              <w:color w:val="FFFFFF"/>
              <w:sz w:val="2"/>
              <w:szCs w:val="2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  <w:tr w:rsidR="001161AC" w:rsidRPr="0048379E">
      <w:trPr>
        <w:trHeight w:hRule="exact" w:val="454"/>
        <w:jc w:val="right"/>
      </w:trPr>
      <w:tc>
        <w:tcPr>
          <w:tcW w:w="1134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7371" w:type="dxa"/>
          <w:tcBorders>
            <w:top w:val="single" w:sz="6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98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  <w:tc>
        <w:tcPr>
          <w:tcW w:w="2268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1161AC" w:rsidRPr="0048379E" w:rsidRDefault="001161AC" w:rsidP="007F61E5">
          <w:pPr>
            <w:pStyle w:val="a5"/>
            <w:spacing w:line="460" w:lineRule="exact"/>
            <w:rPr>
              <w:color w:val="FFFFFF"/>
              <w:sz w:val="4"/>
              <w:szCs w:val="4"/>
            </w:rPr>
          </w:pPr>
        </w:p>
      </w:tc>
    </w:tr>
  </w:tbl>
  <w:p w:rsidR="001161AC" w:rsidRPr="0048379E" w:rsidRDefault="001161AC" w:rsidP="005170D8">
    <w:pPr>
      <w:pStyle w:val="a3"/>
      <w:jc w:val="left"/>
      <w:rPr>
        <w:color w:val="FFFFFF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>
      <v:fill color="white" on="f"/>
      <v:stroke weight=".5pt"/>
      <v:textbox inset="0,1mm,0,1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signer" w:val="Приложение Проектировщик"/>
    <w:docVar w:name="Dolj1" w:val="Разраб."/>
    <w:docVar w:name="Dolj2" w:val="Нач. отд."/>
    <w:docVar w:name="Dolj3" w:val="Рук. гр."/>
    <w:docVar w:name="Dolj4" w:val=" "/>
    <w:docVar w:name="Dolj5" w:val="Н. контр."/>
    <w:docVar w:name="Dolj6" w:val="ГИП"/>
    <w:docVar w:name="filial" w:val="Филиал ООО «Газпром ВНИИГАЗ» в г. Ухта"/>
    <w:docVar w:name="FIO1" w:val="Мильков"/>
    <w:docVar w:name="FIO2" w:val="Кирикова"/>
    <w:docVar w:name="FIO3" w:val="Коваленко"/>
    <w:docVar w:name="FIO4" w:val=" "/>
    <w:docVar w:name="FIO5" w:val="Коваленко"/>
    <w:docVar w:name="FIO6" w:val="Тягун"/>
    <w:docVar w:name="Invent" w:val=" "/>
    <w:docVar w:name="Invent1" w:val=" "/>
    <w:docVar w:name="object_name" w:val="Конденсатопровод Уренгой - Сургут (II нитка). Участок км 107 -  км 288"/>
    <w:docVar w:name="parent_name" w:val="Линейная задвижка ЛЗ 22 км 283,7"/>
    <w:docVar w:name="s_name" w:val="Спецификация оборудования и материалов поставки Заказчика"/>
    <w:docVar w:name="s_shifr" w:val="С1"/>
    <w:docVar w:name="s_table_name" w:val="Оборудование, поставляемое заказчиком"/>
    <w:docVar w:name="shifr" w:val="7-ПИР/ВГ-025-00-Л"/>
    <w:docVar w:name="stadia" w:val="Р"/>
    <w:docVar w:name="tomeNumber" w:val=" "/>
  </w:docVars>
  <w:rsids>
    <w:rsidRoot w:val="00DD405F"/>
    <w:rsid w:val="000107A9"/>
    <w:rsid w:val="00014999"/>
    <w:rsid w:val="00022867"/>
    <w:rsid w:val="00025097"/>
    <w:rsid w:val="000262DB"/>
    <w:rsid w:val="00036FA1"/>
    <w:rsid w:val="0005009B"/>
    <w:rsid w:val="00053245"/>
    <w:rsid w:val="0005552D"/>
    <w:rsid w:val="00070C94"/>
    <w:rsid w:val="00082A47"/>
    <w:rsid w:val="00090569"/>
    <w:rsid w:val="000A6586"/>
    <w:rsid w:val="000C05F9"/>
    <w:rsid w:val="000C0FE2"/>
    <w:rsid w:val="000C6971"/>
    <w:rsid w:val="000D0DEF"/>
    <w:rsid w:val="000E6AF6"/>
    <w:rsid w:val="000E7A7D"/>
    <w:rsid w:val="000F5E98"/>
    <w:rsid w:val="00104CD4"/>
    <w:rsid w:val="001101F5"/>
    <w:rsid w:val="001161AC"/>
    <w:rsid w:val="0013569A"/>
    <w:rsid w:val="00142789"/>
    <w:rsid w:val="00144EA8"/>
    <w:rsid w:val="0016319E"/>
    <w:rsid w:val="00186713"/>
    <w:rsid w:val="00191EBD"/>
    <w:rsid w:val="00193053"/>
    <w:rsid w:val="001A271B"/>
    <w:rsid w:val="001B3520"/>
    <w:rsid w:val="001C180F"/>
    <w:rsid w:val="001C5026"/>
    <w:rsid w:val="001F2087"/>
    <w:rsid w:val="001F50CD"/>
    <w:rsid w:val="001F61E6"/>
    <w:rsid w:val="00247043"/>
    <w:rsid w:val="002513E9"/>
    <w:rsid w:val="00255BE6"/>
    <w:rsid w:val="00293FEA"/>
    <w:rsid w:val="00294D56"/>
    <w:rsid w:val="002A2BA2"/>
    <w:rsid w:val="002A5263"/>
    <w:rsid w:val="002C08E1"/>
    <w:rsid w:val="002C7904"/>
    <w:rsid w:val="002D234F"/>
    <w:rsid w:val="002D615A"/>
    <w:rsid w:val="002E4C9E"/>
    <w:rsid w:val="002E4DF5"/>
    <w:rsid w:val="00307BF9"/>
    <w:rsid w:val="0031218B"/>
    <w:rsid w:val="00315144"/>
    <w:rsid w:val="00324682"/>
    <w:rsid w:val="003248E9"/>
    <w:rsid w:val="003308A4"/>
    <w:rsid w:val="00340CE3"/>
    <w:rsid w:val="00346C31"/>
    <w:rsid w:val="00353B99"/>
    <w:rsid w:val="0036184D"/>
    <w:rsid w:val="00373AC0"/>
    <w:rsid w:val="00374723"/>
    <w:rsid w:val="00384706"/>
    <w:rsid w:val="003A5961"/>
    <w:rsid w:val="003C3E71"/>
    <w:rsid w:val="0040681A"/>
    <w:rsid w:val="00414FB3"/>
    <w:rsid w:val="00421F6A"/>
    <w:rsid w:val="00433CF4"/>
    <w:rsid w:val="0045026C"/>
    <w:rsid w:val="0045157D"/>
    <w:rsid w:val="004671C7"/>
    <w:rsid w:val="00474522"/>
    <w:rsid w:val="004749C5"/>
    <w:rsid w:val="0048379E"/>
    <w:rsid w:val="00492D23"/>
    <w:rsid w:val="00496F43"/>
    <w:rsid w:val="004A2F9F"/>
    <w:rsid w:val="004A6069"/>
    <w:rsid w:val="004B4B42"/>
    <w:rsid w:val="004B56FE"/>
    <w:rsid w:val="004B765E"/>
    <w:rsid w:val="004F0D90"/>
    <w:rsid w:val="00500DE5"/>
    <w:rsid w:val="00502216"/>
    <w:rsid w:val="005170D8"/>
    <w:rsid w:val="00540A0F"/>
    <w:rsid w:val="005528FA"/>
    <w:rsid w:val="0055714A"/>
    <w:rsid w:val="005576A4"/>
    <w:rsid w:val="00575892"/>
    <w:rsid w:val="00582491"/>
    <w:rsid w:val="00587DEC"/>
    <w:rsid w:val="005A7055"/>
    <w:rsid w:val="005B6E73"/>
    <w:rsid w:val="005C5A7F"/>
    <w:rsid w:val="005C6183"/>
    <w:rsid w:val="005D3FDE"/>
    <w:rsid w:val="005D7979"/>
    <w:rsid w:val="005E5879"/>
    <w:rsid w:val="00604F89"/>
    <w:rsid w:val="00606F6E"/>
    <w:rsid w:val="00631D38"/>
    <w:rsid w:val="00633FB4"/>
    <w:rsid w:val="00641B3B"/>
    <w:rsid w:val="0064328F"/>
    <w:rsid w:val="00645C2A"/>
    <w:rsid w:val="00661AA1"/>
    <w:rsid w:val="00683C5D"/>
    <w:rsid w:val="00684D5D"/>
    <w:rsid w:val="00685800"/>
    <w:rsid w:val="006B0158"/>
    <w:rsid w:val="006B445D"/>
    <w:rsid w:val="006B4C70"/>
    <w:rsid w:val="006C34FE"/>
    <w:rsid w:val="006D3C2B"/>
    <w:rsid w:val="006D46B5"/>
    <w:rsid w:val="006D5BC3"/>
    <w:rsid w:val="006E5D5F"/>
    <w:rsid w:val="00715500"/>
    <w:rsid w:val="00750268"/>
    <w:rsid w:val="00790AA1"/>
    <w:rsid w:val="0079218F"/>
    <w:rsid w:val="007A18AC"/>
    <w:rsid w:val="007B4474"/>
    <w:rsid w:val="007C6661"/>
    <w:rsid w:val="007D10A7"/>
    <w:rsid w:val="007D1380"/>
    <w:rsid w:val="007F1442"/>
    <w:rsid w:val="007F2962"/>
    <w:rsid w:val="007F61E5"/>
    <w:rsid w:val="00801DBA"/>
    <w:rsid w:val="008048F4"/>
    <w:rsid w:val="00813621"/>
    <w:rsid w:val="00814725"/>
    <w:rsid w:val="0081548E"/>
    <w:rsid w:val="008236F8"/>
    <w:rsid w:val="008264F7"/>
    <w:rsid w:val="00827B4C"/>
    <w:rsid w:val="008442FC"/>
    <w:rsid w:val="00852B05"/>
    <w:rsid w:val="00855BB3"/>
    <w:rsid w:val="00856DFC"/>
    <w:rsid w:val="008572C8"/>
    <w:rsid w:val="00866F85"/>
    <w:rsid w:val="008727AB"/>
    <w:rsid w:val="008852AD"/>
    <w:rsid w:val="008946BC"/>
    <w:rsid w:val="008A2591"/>
    <w:rsid w:val="008A447A"/>
    <w:rsid w:val="008A461E"/>
    <w:rsid w:val="008B0617"/>
    <w:rsid w:val="008B4D28"/>
    <w:rsid w:val="008B7A72"/>
    <w:rsid w:val="008C37F2"/>
    <w:rsid w:val="008D43E2"/>
    <w:rsid w:val="008E222D"/>
    <w:rsid w:val="00944DFA"/>
    <w:rsid w:val="00950866"/>
    <w:rsid w:val="00956930"/>
    <w:rsid w:val="00974387"/>
    <w:rsid w:val="009743BD"/>
    <w:rsid w:val="00977820"/>
    <w:rsid w:val="00991C93"/>
    <w:rsid w:val="009932C1"/>
    <w:rsid w:val="009A1722"/>
    <w:rsid w:val="009A22FB"/>
    <w:rsid w:val="009A5397"/>
    <w:rsid w:val="009B1074"/>
    <w:rsid w:val="009B48DD"/>
    <w:rsid w:val="009C243B"/>
    <w:rsid w:val="009C2478"/>
    <w:rsid w:val="009D6452"/>
    <w:rsid w:val="009D6C8F"/>
    <w:rsid w:val="009D6E88"/>
    <w:rsid w:val="009E4DA8"/>
    <w:rsid w:val="009E6DE4"/>
    <w:rsid w:val="00A17FD1"/>
    <w:rsid w:val="00A27EF5"/>
    <w:rsid w:val="00A31A75"/>
    <w:rsid w:val="00A33767"/>
    <w:rsid w:val="00A47743"/>
    <w:rsid w:val="00A54C1B"/>
    <w:rsid w:val="00A625AF"/>
    <w:rsid w:val="00A7465B"/>
    <w:rsid w:val="00A819F9"/>
    <w:rsid w:val="00A8788F"/>
    <w:rsid w:val="00A973CF"/>
    <w:rsid w:val="00AA2931"/>
    <w:rsid w:val="00AB13A9"/>
    <w:rsid w:val="00AC74E4"/>
    <w:rsid w:val="00AD0BA7"/>
    <w:rsid w:val="00AE4DAB"/>
    <w:rsid w:val="00AF4A0E"/>
    <w:rsid w:val="00AF5A6F"/>
    <w:rsid w:val="00B06647"/>
    <w:rsid w:val="00B11AD7"/>
    <w:rsid w:val="00B125BF"/>
    <w:rsid w:val="00B13579"/>
    <w:rsid w:val="00B15284"/>
    <w:rsid w:val="00B15D51"/>
    <w:rsid w:val="00B340EF"/>
    <w:rsid w:val="00B35FB3"/>
    <w:rsid w:val="00B3644F"/>
    <w:rsid w:val="00B367E1"/>
    <w:rsid w:val="00B4554C"/>
    <w:rsid w:val="00B54104"/>
    <w:rsid w:val="00B8166D"/>
    <w:rsid w:val="00B910D7"/>
    <w:rsid w:val="00BA3FF9"/>
    <w:rsid w:val="00BE1E48"/>
    <w:rsid w:val="00BE3B31"/>
    <w:rsid w:val="00BF30D8"/>
    <w:rsid w:val="00BF4748"/>
    <w:rsid w:val="00C07420"/>
    <w:rsid w:val="00C133AC"/>
    <w:rsid w:val="00C205A1"/>
    <w:rsid w:val="00C22DF7"/>
    <w:rsid w:val="00C53019"/>
    <w:rsid w:val="00C573FB"/>
    <w:rsid w:val="00C736B4"/>
    <w:rsid w:val="00C748B4"/>
    <w:rsid w:val="00C7651B"/>
    <w:rsid w:val="00C85158"/>
    <w:rsid w:val="00C9754A"/>
    <w:rsid w:val="00CB23B1"/>
    <w:rsid w:val="00CB24C2"/>
    <w:rsid w:val="00CB6687"/>
    <w:rsid w:val="00CE5498"/>
    <w:rsid w:val="00D24025"/>
    <w:rsid w:val="00D27676"/>
    <w:rsid w:val="00D30AB7"/>
    <w:rsid w:val="00D33F9B"/>
    <w:rsid w:val="00D62659"/>
    <w:rsid w:val="00D64DFA"/>
    <w:rsid w:val="00D806DE"/>
    <w:rsid w:val="00D86ED0"/>
    <w:rsid w:val="00D94343"/>
    <w:rsid w:val="00DB0C83"/>
    <w:rsid w:val="00DD28C8"/>
    <w:rsid w:val="00DD405F"/>
    <w:rsid w:val="00DD7825"/>
    <w:rsid w:val="00DE27DB"/>
    <w:rsid w:val="00DE5EA7"/>
    <w:rsid w:val="00DF1CF1"/>
    <w:rsid w:val="00DF22FC"/>
    <w:rsid w:val="00E06B98"/>
    <w:rsid w:val="00E1196F"/>
    <w:rsid w:val="00E21644"/>
    <w:rsid w:val="00E22BED"/>
    <w:rsid w:val="00E25972"/>
    <w:rsid w:val="00E31BF0"/>
    <w:rsid w:val="00E405AE"/>
    <w:rsid w:val="00E43225"/>
    <w:rsid w:val="00E721E9"/>
    <w:rsid w:val="00E73D20"/>
    <w:rsid w:val="00E76B0F"/>
    <w:rsid w:val="00E9245B"/>
    <w:rsid w:val="00E9365E"/>
    <w:rsid w:val="00E978A9"/>
    <w:rsid w:val="00EC0147"/>
    <w:rsid w:val="00ED0629"/>
    <w:rsid w:val="00EE18CA"/>
    <w:rsid w:val="00EE4DBF"/>
    <w:rsid w:val="00EF4E3F"/>
    <w:rsid w:val="00F1360B"/>
    <w:rsid w:val="00F20FF2"/>
    <w:rsid w:val="00F2142F"/>
    <w:rsid w:val="00F24057"/>
    <w:rsid w:val="00F517DF"/>
    <w:rsid w:val="00F611CA"/>
    <w:rsid w:val="00F66632"/>
    <w:rsid w:val="00F77CE9"/>
    <w:rsid w:val="00F84C82"/>
    <w:rsid w:val="00F86040"/>
    <w:rsid w:val="00F87121"/>
    <w:rsid w:val="00F96F42"/>
    <w:rsid w:val="00FA0DA8"/>
    <w:rsid w:val="00FA177D"/>
    <w:rsid w:val="00FC5809"/>
    <w:rsid w:val="00FD7DE4"/>
    <w:rsid w:val="00FE606B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.5pt"/>
      <v:textbox inset="0,1mm,0,1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4723"/>
    <w:pPr>
      <w:spacing w:line="456" w:lineRule="exact"/>
    </w:pPr>
    <w:rPr>
      <w:rFonts w:ascii="GOST_SNG" w:hAnsi="GOST_SNG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8379E"/>
    <w:pPr>
      <w:jc w:val="center"/>
    </w:pPr>
  </w:style>
  <w:style w:type="paragraph" w:styleId="a4">
    <w:name w:val="footer"/>
    <w:basedOn w:val="a"/>
    <w:rsid w:val="0048379E"/>
  </w:style>
  <w:style w:type="paragraph" w:customStyle="1" w:styleId="a5">
    <w:name w:val="Спецификация"/>
    <w:basedOn w:val="a"/>
    <w:rsid w:val="00144EA8"/>
    <w:pPr>
      <w:ind w:left="57" w:right="57"/>
    </w:pPr>
    <w:rPr>
      <w:rFonts w:cs="RomanD"/>
      <w:szCs w:val="24"/>
    </w:rPr>
  </w:style>
  <w:style w:type="character" w:styleId="a6">
    <w:name w:val="page number"/>
    <w:basedOn w:val="a0"/>
    <w:rsid w:val="004A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4723"/>
    <w:pPr>
      <w:spacing w:line="456" w:lineRule="exact"/>
    </w:pPr>
    <w:rPr>
      <w:rFonts w:ascii="GOST_SNG" w:hAnsi="GOST_SNG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8379E"/>
    <w:pPr>
      <w:jc w:val="center"/>
    </w:pPr>
  </w:style>
  <w:style w:type="paragraph" w:styleId="a4">
    <w:name w:val="footer"/>
    <w:basedOn w:val="a"/>
    <w:rsid w:val="0048379E"/>
  </w:style>
  <w:style w:type="paragraph" w:customStyle="1" w:styleId="a5">
    <w:name w:val="Спецификация"/>
    <w:basedOn w:val="a"/>
    <w:rsid w:val="00144EA8"/>
    <w:pPr>
      <w:ind w:left="57" w:right="57"/>
    </w:pPr>
    <w:rPr>
      <w:rFonts w:cs="RomanD"/>
      <w:szCs w:val="24"/>
    </w:rPr>
  </w:style>
  <w:style w:type="character" w:styleId="a6">
    <w:name w:val="page number"/>
    <w:basedOn w:val="a0"/>
    <w:rsid w:val="004A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0-2133\Application%20Data\Microsoft\&#1064;&#1072;&#1073;&#1083;&#1086;&#1085;&#1099;\&#1057;&#1087;&#1077;&#1094;&#1080;&#1092;&#1080;&#1082;&#1072;&#1094;&#1080;&#1103;%20&#1086;&#1073;&#1086;&#1088;&#1091;&#1076;&#1086;&#1074;&#1072;&#1085;&#1080;&#110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</vt:lpstr>
    </vt:vector>
  </TitlesOfParts>
  <Company>sng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</dc:title>
  <dc:subject/>
  <dc:creator>srv</dc:creator>
  <cp:keywords>20140404</cp:keywords>
  <cp:lastModifiedBy>Мильков</cp:lastModifiedBy>
  <cp:revision>4</cp:revision>
  <cp:lastPrinted>2008-10-24T09:54:00Z</cp:lastPrinted>
  <dcterms:created xsi:type="dcterms:W3CDTF">2015-03-03T08:33:00Z</dcterms:created>
  <dcterms:modified xsi:type="dcterms:W3CDTF">2015-03-03T10:23:00Z</dcterms:modified>
  <cp:category>20140404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руппа">
    <vt:lpwstr>0</vt:lpwstr>
  </property>
</Properties>
</file>