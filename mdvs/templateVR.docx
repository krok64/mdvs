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5F7" w:rsidRPr="002336FE" w:rsidRDefault="00AC05F7" w:rsidP="002336FE">
      <w:pPr>
        <w:spacing w:line="300" w:lineRule="exact"/>
        <w:jc w:val="right"/>
        <w:rPr>
          <w:color w:val="FFFFFF"/>
          <w:szCs w:val="28"/>
        </w:rPr>
      </w:pPr>
    </w:p>
    <w:p w:rsidR="003A30CC" w:rsidRDefault="003A30CC">
      <w:pPr>
        <w:rPr>
          <w:lang w:val="en-US"/>
        </w:rPr>
        <w:sectPr w:rsidR="003A30CC" w:rsidSect="00A9344E">
          <w:headerReference w:type="default" r:id="rId7"/>
          <w:footerReference w:type="default" r:id="rId8"/>
          <w:headerReference w:type="first" r:id="rId9"/>
          <w:footerReference w:type="first" r:id="rId10"/>
          <w:type w:val="continuous"/>
          <w:pgSz w:w="11906" w:h="16838" w:code="9"/>
          <w:pgMar w:top="-284" w:right="284" w:bottom="-4253" w:left="1134" w:header="284" w:footer="284" w:gutter="0"/>
          <w:pgNumType w:start="1"/>
          <w:cols w:space="720"/>
          <w:titlePg/>
        </w:sectPr>
      </w:pPr>
    </w:p>
    <w:p w:rsidR="003A30CC" w:rsidRPr="003A30CC" w:rsidRDefault="003A30CC" w:rsidP="003A30CC">
      <w:pPr>
        <w:spacing w:after="350"/>
        <w:rPr>
          <w:color w:val="FFFFFF"/>
          <w:lang w:val="en-US"/>
        </w:rPr>
      </w:pPr>
    </w:p>
    <w:tbl>
      <w:tblPr>
        <w:tblW w:w="1049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"/>
        <w:gridCol w:w="5387"/>
        <w:gridCol w:w="567"/>
        <w:gridCol w:w="1531"/>
        <w:gridCol w:w="1134"/>
        <w:gridCol w:w="1531"/>
      </w:tblGrid>
      <w:tr w:rsidR="005547B2" w:rsidRPr="0048755D" w:rsidTr="004B63B7">
        <w:trPr>
          <w:trHeight w:val="454"/>
          <w:jc w:val="right"/>
        </w:trPr>
        <w:tc>
          <w:tcPr>
            <w:tcW w:w="340" w:type="dxa"/>
          </w:tcPr>
          <w:p w:rsidR="005547B2" w:rsidRPr="00FA39A4" w:rsidRDefault="005547B2" w:rsidP="00E529B8">
            <w:pPr>
              <w:pStyle w:val="a5"/>
              <w:jc w:val="center"/>
              <w:rPr>
                <w:w w:val="90"/>
              </w:rPr>
            </w:pPr>
          </w:p>
        </w:tc>
        <w:tc>
          <w:tcPr>
            <w:tcW w:w="5387" w:type="dxa"/>
          </w:tcPr>
          <w:p w:rsidR="005547B2" w:rsidRPr="00CA44E1" w:rsidRDefault="005547B2" w:rsidP="00E529B8">
            <w:pPr>
              <w:pStyle w:val="a5"/>
              <w:ind w:left="113" w:right="57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567" w:type="dxa"/>
          </w:tcPr>
          <w:p w:rsidR="005547B2" w:rsidRPr="0048755D" w:rsidRDefault="005547B2" w:rsidP="00CC531E">
            <w:pPr>
              <w:pStyle w:val="a5"/>
              <w:ind w:left="28" w:right="28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5547B2" w:rsidRPr="0048755D" w:rsidRDefault="005547B2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5547B2" w:rsidRPr="0048755D" w:rsidRDefault="005547B2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5547B2" w:rsidRPr="0048755D" w:rsidRDefault="005547B2" w:rsidP="00CC531E">
            <w:pPr>
              <w:pStyle w:val="a5"/>
              <w:jc w:val="center"/>
              <w:rPr>
                <w:lang w:val="en-US"/>
              </w:rPr>
            </w:pPr>
          </w:p>
        </w:tc>
      </w:tr>
      <w:tr w:rsidR="00CA44E1" w:rsidRPr="0048755D" w:rsidTr="004B63B7">
        <w:trPr>
          <w:trHeight w:val="454"/>
          <w:jc w:val="right"/>
        </w:trPr>
        <w:tc>
          <w:tcPr>
            <w:tcW w:w="340" w:type="dxa"/>
          </w:tcPr>
          <w:p w:rsidR="00CA44E1" w:rsidRPr="00FA39A4" w:rsidRDefault="00CA44E1" w:rsidP="00E529B8">
            <w:pPr>
              <w:pStyle w:val="a5"/>
              <w:jc w:val="center"/>
              <w:rPr>
                <w:w w:val="90"/>
              </w:rPr>
            </w:pPr>
          </w:p>
        </w:tc>
        <w:tc>
          <w:tcPr>
            <w:tcW w:w="5387" w:type="dxa"/>
          </w:tcPr>
          <w:p w:rsidR="00CA44E1" w:rsidRDefault="00CA44E1" w:rsidP="00E529B8">
            <w:pPr>
              <w:pStyle w:val="a5"/>
              <w:ind w:left="113" w:right="57"/>
              <w:rPr>
                <w:lang w:val="en-US"/>
              </w:rPr>
            </w:pPr>
          </w:p>
        </w:tc>
        <w:tc>
          <w:tcPr>
            <w:tcW w:w="567" w:type="dxa"/>
          </w:tcPr>
          <w:p w:rsidR="00CA44E1" w:rsidRPr="0048755D" w:rsidRDefault="00CA44E1" w:rsidP="00CC531E">
            <w:pPr>
              <w:pStyle w:val="a5"/>
              <w:ind w:left="28" w:right="28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CC531E">
            <w:pPr>
              <w:pStyle w:val="a5"/>
              <w:jc w:val="center"/>
              <w:rPr>
                <w:lang w:val="en-US"/>
              </w:rPr>
            </w:pPr>
          </w:p>
        </w:tc>
      </w:tr>
      <w:tr w:rsidR="00CA44E1" w:rsidRPr="0048755D" w:rsidTr="004B63B7">
        <w:trPr>
          <w:trHeight w:val="454"/>
          <w:jc w:val="right"/>
        </w:trPr>
        <w:tc>
          <w:tcPr>
            <w:tcW w:w="340" w:type="dxa"/>
          </w:tcPr>
          <w:p w:rsidR="00CA44E1" w:rsidRPr="00FA39A4" w:rsidRDefault="00CA44E1" w:rsidP="00E529B8">
            <w:pPr>
              <w:pStyle w:val="a5"/>
              <w:jc w:val="center"/>
              <w:rPr>
                <w:w w:val="90"/>
              </w:rPr>
            </w:pPr>
          </w:p>
        </w:tc>
        <w:tc>
          <w:tcPr>
            <w:tcW w:w="5387" w:type="dxa"/>
          </w:tcPr>
          <w:p w:rsidR="00CA44E1" w:rsidRDefault="00CA44E1" w:rsidP="00E529B8">
            <w:pPr>
              <w:pStyle w:val="a5"/>
              <w:ind w:left="113" w:right="57"/>
              <w:rPr>
                <w:lang w:val="en-US"/>
              </w:rPr>
            </w:pPr>
          </w:p>
        </w:tc>
        <w:tc>
          <w:tcPr>
            <w:tcW w:w="567" w:type="dxa"/>
          </w:tcPr>
          <w:p w:rsidR="00CA44E1" w:rsidRPr="0048755D" w:rsidRDefault="00CA44E1" w:rsidP="00CC531E">
            <w:pPr>
              <w:pStyle w:val="a5"/>
              <w:ind w:left="28" w:right="28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CC531E">
            <w:pPr>
              <w:pStyle w:val="a5"/>
              <w:jc w:val="center"/>
              <w:rPr>
                <w:lang w:val="en-US"/>
              </w:rPr>
            </w:pPr>
          </w:p>
        </w:tc>
      </w:tr>
      <w:tr w:rsidR="00CA44E1" w:rsidRPr="0048755D" w:rsidTr="004B63B7">
        <w:trPr>
          <w:trHeight w:val="454"/>
          <w:jc w:val="right"/>
        </w:trPr>
        <w:tc>
          <w:tcPr>
            <w:tcW w:w="340" w:type="dxa"/>
          </w:tcPr>
          <w:p w:rsidR="00CA44E1" w:rsidRPr="00FA39A4" w:rsidRDefault="00CA44E1" w:rsidP="00E529B8">
            <w:pPr>
              <w:pStyle w:val="a5"/>
              <w:jc w:val="center"/>
              <w:rPr>
                <w:w w:val="90"/>
              </w:rPr>
            </w:pPr>
          </w:p>
        </w:tc>
        <w:tc>
          <w:tcPr>
            <w:tcW w:w="5387" w:type="dxa"/>
          </w:tcPr>
          <w:p w:rsidR="00CA44E1" w:rsidRDefault="00CA44E1" w:rsidP="00E529B8">
            <w:pPr>
              <w:pStyle w:val="a5"/>
              <w:ind w:left="113" w:right="57"/>
              <w:rPr>
                <w:lang w:val="en-US"/>
              </w:rPr>
            </w:pPr>
          </w:p>
        </w:tc>
        <w:tc>
          <w:tcPr>
            <w:tcW w:w="567" w:type="dxa"/>
          </w:tcPr>
          <w:p w:rsidR="00CA44E1" w:rsidRPr="0048755D" w:rsidRDefault="00CA44E1" w:rsidP="00CC531E">
            <w:pPr>
              <w:pStyle w:val="a5"/>
              <w:ind w:left="28" w:right="28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CC531E">
            <w:pPr>
              <w:pStyle w:val="a5"/>
              <w:jc w:val="center"/>
              <w:rPr>
                <w:lang w:val="en-US"/>
              </w:rPr>
            </w:pPr>
          </w:p>
        </w:tc>
      </w:tr>
      <w:tr w:rsidR="00CA44E1" w:rsidRPr="0048755D" w:rsidTr="004B63B7">
        <w:trPr>
          <w:trHeight w:val="454"/>
          <w:jc w:val="right"/>
        </w:trPr>
        <w:tc>
          <w:tcPr>
            <w:tcW w:w="340" w:type="dxa"/>
          </w:tcPr>
          <w:p w:rsidR="00CA44E1" w:rsidRPr="00FA39A4" w:rsidRDefault="00CA44E1" w:rsidP="00E529B8">
            <w:pPr>
              <w:pStyle w:val="a5"/>
              <w:jc w:val="center"/>
              <w:rPr>
                <w:w w:val="90"/>
              </w:rPr>
            </w:pPr>
          </w:p>
        </w:tc>
        <w:tc>
          <w:tcPr>
            <w:tcW w:w="5387" w:type="dxa"/>
          </w:tcPr>
          <w:p w:rsidR="00CA44E1" w:rsidRDefault="00CA44E1" w:rsidP="00E529B8">
            <w:pPr>
              <w:pStyle w:val="a5"/>
              <w:ind w:left="113" w:right="57"/>
              <w:rPr>
                <w:lang w:val="en-US"/>
              </w:rPr>
            </w:pPr>
          </w:p>
        </w:tc>
        <w:tc>
          <w:tcPr>
            <w:tcW w:w="567" w:type="dxa"/>
          </w:tcPr>
          <w:p w:rsidR="00CA44E1" w:rsidRPr="0048755D" w:rsidRDefault="00CA44E1" w:rsidP="00CC531E">
            <w:pPr>
              <w:pStyle w:val="a5"/>
              <w:ind w:left="28" w:right="28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CC531E">
            <w:pPr>
              <w:pStyle w:val="a5"/>
              <w:jc w:val="center"/>
              <w:rPr>
                <w:lang w:val="en-US"/>
              </w:rPr>
            </w:pPr>
          </w:p>
        </w:tc>
      </w:tr>
      <w:tr w:rsidR="00CA44E1" w:rsidRPr="0048755D" w:rsidTr="004B63B7">
        <w:trPr>
          <w:trHeight w:val="454"/>
          <w:jc w:val="right"/>
        </w:trPr>
        <w:tc>
          <w:tcPr>
            <w:tcW w:w="340" w:type="dxa"/>
          </w:tcPr>
          <w:p w:rsidR="00CA44E1" w:rsidRPr="00FA39A4" w:rsidRDefault="00CA44E1" w:rsidP="00E529B8">
            <w:pPr>
              <w:pStyle w:val="a5"/>
              <w:jc w:val="center"/>
              <w:rPr>
                <w:w w:val="90"/>
              </w:rPr>
            </w:pPr>
          </w:p>
        </w:tc>
        <w:tc>
          <w:tcPr>
            <w:tcW w:w="5387" w:type="dxa"/>
          </w:tcPr>
          <w:p w:rsidR="00CA44E1" w:rsidRDefault="00CA44E1" w:rsidP="00E529B8">
            <w:pPr>
              <w:pStyle w:val="a5"/>
              <w:ind w:left="113" w:right="57"/>
              <w:rPr>
                <w:lang w:val="en-US"/>
              </w:rPr>
            </w:pPr>
          </w:p>
        </w:tc>
        <w:tc>
          <w:tcPr>
            <w:tcW w:w="567" w:type="dxa"/>
          </w:tcPr>
          <w:p w:rsidR="00CA44E1" w:rsidRPr="0048755D" w:rsidRDefault="00CA44E1" w:rsidP="00CC531E">
            <w:pPr>
              <w:pStyle w:val="a5"/>
              <w:ind w:left="28" w:right="28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CC531E">
            <w:pPr>
              <w:pStyle w:val="a5"/>
              <w:jc w:val="center"/>
              <w:rPr>
                <w:lang w:val="en-US"/>
              </w:rPr>
            </w:pPr>
          </w:p>
        </w:tc>
      </w:tr>
      <w:tr w:rsidR="00CA44E1" w:rsidRPr="0048755D" w:rsidTr="004B63B7">
        <w:trPr>
          <w:trHeight w:val="454"/>
          <w:jc w:val="right"/>
        </w:trPr>
        <w:tc>
          <w:tcPr>
            <w:tcW w:w="340" w:type="dxa"/>
          </w:tcPr>
          <w:p w:rsidR="00CA44E1" w:rsidRPr="00FA39A4" w:rsidRDefault="00CA44E1" w:rsidP="00E529B8">
            <w:pPr>
              <w:pStyle w:val="a5"/>
              <w:jc w:val="center"/>
              <w:rPr>
                <w:w w:val="90"/>
              </w:rPr>
            </w:pPr>
          </w:p>
        </w:tc>
        <w:tc>
          <w:tcPr>
            <w:tcW w:w="5387" w:type="dxa"/>
          </w:tcPr>
          <w:p w:rsidR="00CA44E1" w:rsidRDefault="00CA44E1" w:rsidP="00E529B8">
            <w:pPr>
              <w:pStyle w:val="a5"/>
              <w:ind w:left="113" w:right="57"/>
              <w:rPr>
                <w:lang w:val="en-US"/>
              </w:rPr>
            </w:pPr>
          </w:p>
        </w:tc>
        <w:tc>
          <w:tcPr>
            <w:tcW w:w="567" w:type="dxa"/>
          </w:tcPr>
          <w:p w:rsidR="00CA44E1" w:rsidRPr="0048755D" w:rsidRDefault="00CA44E1" w:rsidP="00CC531E">
            <w:pPr>
              <w:pStyle w:val="a5"/>
              <w:ind w:left="28" w:right="28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CC531E">
            <w:pPr>
              <w:pStyle w:val="a5"/>
              <w:jc w:val="center"/>
              <w:rPr>
                <w:lang w:val="en-US"/>
              </w:rPr>
            </w:pPr>
          </w:p>
        </w:tc>
      </w:tr>
      <w:tr w:rsidR="00CA44E1" w:rsidRPr="0048755D" w:rsidTr="004B63B7">
        <w:trPr>
          <w:trHeight w:val="454"/>
          <w:jc w:val="right"/>
        </w:trPr>
        <w:tc>
          <w:tcPr>
            <w:tcW w:w="340" w:type="dxa"/>
          </w:tcPr>
          <w:p w:rsidR="00CA44E1" w:rsidRPr="00FA39A4" w:rsidRDefault="00CA44E1" w:rsidP="00E529B8">
            <w:pPr>
              <w:pStyle w:val="a5"/>
              <w:jc w:val="center"/>
              <w:rPr>
                <w:w w:val="90"/>
              </w:rPr>
            </w:pPr>
          </w:p>
        </w:tc>
        <w:tc>
          <w:tcPr>
            <w:tcW w:w="5387" w:type="dxa"/>
          </w:tcPr>
          <w:p w:rsidR="00CA44E1" w:rsidRDefault="00CA44E1" w:rsidP="00E529B8">
            <w:pPr>
              <w:pStyle w:val="a5"/>
              <w:ind w:left="113" w:right="57"/>
              <w:rPr>
                <w:lang w:val="en-US"/>
              </w:rPr>
            </w:pPr>
          </w:p>
        </w:tc>
        <w:tc>
          <w:tcPr>
            <w:tcW w:w="567" w:type="dxa"/>
          </w:tcPr>
          <w:p w:rsidR="00CA44E1" w:rsidRPr="0048755D" w:rsidRDefault="00CA44E1" w:rsidP="00CC531E">
            <w:pPr>
              <w:pStyle w:val="a5"/>
              <w:ind w:left="28" w:right="28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CC531E">
            <w:pPr>
              <w:pStyle w:val="a5"/>
              <w:jc w:val="center"/>
              <w:rPr>
                <w:lang w:val="en-US"/>
              </w:rPr>
            </w:pPr>
          </w:p>
        </w:tc>
      </w:tr>
      <w:tr w:rsidR="00CA44E1" w:rsidRPr="0048755D" w:rsidTr="004B63B7">
        <w:trPr>
          <w:trHeight w:val="454"/>
          <w:jc w:val="right"/>
        </w:trPr>
        <w:tc>
          <w:tcPr>
            <w:tcW w:w="340" w:type="dxa"/>
          </w:tcPr>
          <w:p w:rsidR="00CA44E1" w:rsidRPr="00FA39A4" w:rsidRDefault="00CA44E1" w:rsidP="00E529B8">
            <w:pPr>
              <w:pStyle w:val="a5"/>
              <w:jc w:val="center"/>
              <w:rPr>
                <w:w w:val="90"/>
              </w:rPr>
            </w:pPr>
          </w:p>
        </w:tc>
        <w:tc>
          <w:tcPr>
            <w:tcW w:w="5387" w:type="dxa"/>
          </w:tcPr>
          <w:p w:rsidR="00CA44E1" w:rsidRDefault="00CA44E1" w:rsidP="00E529B8">
            <w:pPr>
              <w:pStyle w:val="a5"/>
              <w:ind w:left="113" w:right="57"/>
              <w:rPr>
                <w:lang w:val="en-US"/>
              </w:rPr>
            </w:pPr>
          </w:p>
        </w:tc>
        <w:tc>
          <w:tcPr>
            <w:tcW w:w="567" w:type="dxa"/>
          </w:tcPr>
          <w:p w:rsidR="00CA44E1" w:rsidRPr="0048755D" w:rsidRDefault="00CA44E1" w:rsidP="00CC531E">
            <w:pPr>
              <w:pStyle w:val="a5"/>
              <w:ind w:left="28" w:right="28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CC531E">
            <w:pPr>
              <w:pStyle w:val="a5"/>
              <w:jc w:val="center"/>
              <w:rPr>
                <w:lang w:val="en-US"/>
              </w:rPr>
            </w:pPr>
          </w:p>
        </w:tc>
      </w:tr>
      <w:tr w:rsidR="00CA44E1" w:rsidRPr="0048755D" w:rsidTr="004B63B7">
        <w:trPr>
          <w:trHeight w:val="454"/>
          <w:jc w:val="right"/>
        </w:trPr>
        <w:tc>
          <w:tcPr>
            <w:tcW w:w="340" w:type="dxa"/>
          </w:tcPr>
          <w:p w:rsidR="00CA44E1" w:rsidRPr="00FA39A4" w:rsidRDefault="00CA44E1" w:rsidP="00E529B8">
            <w:pPr>
              <w:pStyle w:val="a5"/>
              <w:jc w:val="center"/>
              <w:rPr>
                <w:w w:val="90"/>
              </w:rPr>
            </w:pPr>
          </w:p>
        </w:tc>
        <w:tc>
          <w:tcPr>
            <w:tcW w:w="5387" w:type="dxa"/>
          </w:tcPr>
          <w:p w:rsidR="00CA44E1" w:rsidRDefault="00CA44E1" w:rsidP="00E529B8">
            <w:pPr>
              <w:pStyle w:val="a5"/>
              <w:ind w:left="113" w:right="57"/>
              <w:rPr>
                <w:lang w:val="en-US"/>
              </w:rPr>
            </w:pPr>
          </w:p>
        </w:tc>
        <w:tc>
          <w:tcPr>
            <w:tcW w:w="567" w:type="dxa"/>
          </w:tcPr>
          <w:p w:rsidR="00CA44E1" w:rsidRPr="0048755D" w:rsidRDefault="00CA44E1" w:rsidP="00CC531E">
            <w:pPr>
              <w:pStyle w:val="a5"/>
              <w:ind w:left="28" w:right="28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CC531E">
            <w:pPr>
              <w:pStyle w:val="a5"/>
              <w:jc w:val="center"/>
              <w:rPr>
                <w:lang w:val="en-US"/>
              </w:rPr>
            </w:pPr>
          </w:p>
        </w:tc>
      </w:tr>
      <w:tr w:rsidR="00CA44E1" w:rsidRPr="0048755D" w:rsidTr="004B63B7">
        <w:trPr>
          <w:trHeight w:val="454"/>
          <w:jc w:val="right"/>
        </w:trPr>
        <w:tc>
          <w:tcPr>
            <w:tcW w:w="340" w:type="dxa"/>
          </w:tcPr>
          <w:p w:rsidR="00CA44E1" w:rsidRPr="00FA39A4" w:rsidRDefault="00CA44E1" w:rsidP="00E529B8">
            <w:pPr>
              <w:pStyle w:val="a5"/>
              <w:jc w:val="center"/>
              <w:rPr>
                <w:w w:val="90"/>
              </w:rPr>
            </w:pPr>
          </w:p>
        </w:tc>
        <w:tc>
          <w:tcPr>
            <w:tcW w:w="5387" w:type="dxa"/>
          </w:tcPr>
          <w:p w:rsidR="00CA44E1" w:rsidRDefault="00CA44E1" w:rsidP="00E529B8">
            <w:pPr>
              <w:pStyle w:val="a5"/>
              <w:ind w:left="113" w:right="57"/>
              <w:rPr>
                <w:lang w:val="en-US"/>
              </w:rPr>
            </w:pPr>
          </w:p>
        </w:tc>
        <w:tc>
          <w:tcPr>
            <w:tcW w:w="567" w:type="dxa"/>
          </w:tcPr>
          <w:p w:rsidR="00CA44E1" w:rsidRPr="0048755D" w:rsidRDefault="00CA44E1" w:rsidP="00CC531E">
            <w:pPr>
              <w:pStyle w:val="a5"/>
              <w:ind w:left="28" w:right="28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CC531E">
            <w:pPr>
              <w:pStyle w:val="a5"/>
              <w:jc w:val="center"/>
              <w:rPr>
                <w:lang w:val="en-US"/>
              </w:rPr>
            </w:pPr>
          </w:p>
        </w:tc>
      </w:tr>
      <w:tr w:rsidR="00CA44E1" w:rsidRPr="0048755D" w:rsidTr="004B63B7">
        <w:trPr>
          <w:trHeight w:val="454"/>
          <w:jc w:val="right"/>
        </w:trPr>
        <w:tc>
          <w:tcPr>
            <w:tcW w:w="340" w:type="dxa"/>
          </w:tcPr>
          <w:p w:rsidR="00CA44E1" w:rsidRPr="00FA39A4" w:rsidRDefault="00CA44E1" w:rsidP="00E529B8">
            <w:pPr>
              <w:pStyle w:val="a5"/>
              <w:jc w:val="center"/>
              <w:rPr>
                <w:w w:val="90"/>
              </w:rPr>
            </w:pPr>
          </w:p>
        </w:tc>
        <w:tc>
          <w:tcPr>
            <w:tcW w:w="5387" w:type="dxa"/>
          </w:tcPr>
          <w:p w:rsidR="00CA44E1" w:rsidRDefault="00CA44E1" w:rsidP="00E529B8">
            <w:pPr>
              <w:pStyle w:val="a5"/>
              <w:ind w:left="113" w:right="57"/>
              <w:rPr>
                <w:lang w:val="en-US"/>
              </w:rPr>
            </w:pPr>
          </w:p>
        </w:tc>
        <w:tc>
          <w:tcPr>
            <w:tcW w:w="567" w:type="dxa"/>
          </w:tcPr>
          <w:p w:rsidR="00CA44E1" w:rsidRPr="0048755D" w:rsidRDefault="00CA44E1" w:rsidP="00CC531E">
            <w:pPr>
              <w:pStyle w:val="a5"/>
              <w:ind w:left="28" w:right="28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CA44E1" w:rsidRPr="0048755D" w:rsidRDefault="00CA44E1" w:rsidP="00E529B8">
            <w:pPr>
              <w:pStyle w:val="a5"/>
              <w:jc w:val="center"/>
              <w:rPr>
                <w:lang w:val="en-US"/>
              </w:rPr>
            </w:pPr>
          </w:p>
        </w:tc>
        <w:tc>
          <w:tcPr>
            <w:tcW w:w="1531" w:type="dxa"/>
          </w:tcPr>
          <w:p w:rsidR="00CA44E1" w:rsidRPr="0048755D" w:rsidRDefault="00CA44E1" w:rsidP="00CC531E">
            <w:pPr>
              <w:pStyle w:val="a5"/>
              <w:jc w:val="center"/>
              <w:rPr>
                <w:lang w:val="en-US"/>
              </w:rPr>
            </w:pPr>
          </w:p>
        </w:tc>
      </w:tr>
    </w:tbl>
    <w:p w:rsidR="00484EDC" w:rsidRPr="00206864" w:rsidRDefault="00484EDC" w:rsidP="00AD2F7D">
      <w:pPr>
        <w:rPr>
          <w:szCs w:val="28"/>
        </w:rPr>
      </w:pPr>
    </w:p>
    <w:sectPr w:rsidR="00484EDC" w:rsidRPr="00206864" w:rsidSect="00A9344E">
      <w:headerReference w:type="even" r:id="rId11"/>
      <w:footerReference w:type="default" r:id="rId12"/>
      <w:type w:val="continuous"/>
      <w:pgSz w:w="11906" w:h="16838" w:code="9"/>
      <w:pgMar w:top="-1418" w:right="284" w:bottom="-2325" w:left="1134" w:header="284" w:footer="2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E33" w:rsidRDefault="00261E33" w:rsidP="0070611A">
      <w:r>
        <w:separator/>
      </w:r>
    </w:p>
  </w:endnote>
  <w:endnote w:type="continuationSeparator" w:id="0">
    <w:p w:rsidR="00261E33" w:rsidRDefault="00261E33" w:rsidP="0070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GOST_SNG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ESKD2">
    <w:panose1 w:val="020B0604020202020204"/>
    <w:charset w:val="CC"/>
    <w:family w:val="swiss"/>
    <w:pitch w:val="variable"/>
    <w:sig w:usb0="00000201" w:usb1="00000000" w:usb2="00000000" w:usb3="00000000" w:csb0="00000004" w:csb1="00000000"/>
  </w:font>
  <w:font w:name="RomanD">
    <w:altName w:val="Courier New"/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238" w:rsidRPr="00E6273F" w:rsidRDefault="00E56238" w:rsidP="0048755D">
    <w:pPr>
      <w:ind w:left="851"/>
      <w:rPr>
        <w:color w:val="FFFFFF"/>
        <w:sz w:val="4"/>
        <w:szCs w:val="4"/>
      </w:rPr>
    </w:pPr>
  </w:p>
  <w:tbl>
    <w:tblPr>
      <w:tblW w:w="0" w:type="auto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1"/>
      <w:gridCol w:w="397"/>
      <w:gridCol w:w="567"/>
      <w:gridCol w:w="573"/>
      <w:gridCol w:w="569"/>
      <w:gridCol w:w="568"/>
      <w:gridCol w:w="851"/>
      <w:gridCol w:w="567"/>
      <w:gridCol w:w="6235"/>
      <w:gridCol w:w="567"/>
    </w:tblGrid>
    <w:tr w:rsidR="00E56238" w:rsidRPr="00895592" w:rsidTr="0048755D">
      <w:trPr>
        <w:cantSplit/>
        <w:trHeight w:hRule="exact" w:val="1418"/>
        <w:jc w:val="right"/>
      </w:trPr>
      <w:tc>
        <w:tcPr>
          <w:tcW w:w="28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E56238" w:rsidRPr="00AC05F7" w:rsidRDefault="00E56238" w:rsidP="0048755D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proofErr w:type="spellStart"/>
          <w:r w:rsidRPr="0048755D">
            <w:rPr>
              <w:szCs w:val="24"/>
            </w:rPr>
            <w:t>Взам</w:t>
          </w:r>
          <w:proofErr w:type="spellEnd"/>
          <w:r w:rsidRPr="0048755D">
            <w:rPr>
              <w:szCs w:val="24"/>
            </w:rPr>
            <w:t xml:space="preserve">. инв. </w:t>
          </w:r>
          <w:r w:rsidRPr="0048755D">
            <w:rPr>
              <w:rFonts w:cs="Arial"/>
              <w:szCs w:val="24"/>
            </w:rPr>
            <w:t>№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56238" w:rsidRPr="00E6273F" w:rsidRDefault="00E56238" w:rsidP="00D432CD">
          <w:pPr>
            <w:jc w:val="center"/>
            <w:rPr>
              <w:rFonts w:cs="RomanD"/>
              <w:color w:val="FFFFFF"/>
              <w:w w:val="66"/>
              <w:sz w:val="4"/>
              <w:szCs w:val="4"/>
            </w:rPr>
          </w:pPr>
        </w:p>
      </w:tc>
      <w:tc>
        <w:tcPr>
          <w:tcW w:w="10497" w:type="dxa"/>
          <w:gridSpan w:val="8"/>
          <w:vMerge w:val="restart"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E6273F" w:rsidRDefault="00E56238" w:rsidP="00D432CD">
          <w:pPr>
            <w:rPr>
              <w:rFonts w:cs="RomanD"/>
              <w:color w:val="FFFFFF"/>
              <w:sz w:val="4"/>
              <w:szCs w:val="4"/>
            </w:rPr>
          </w:pPr>
        </w:p>
      </w:tc>
    </w:tr>
    <w:tr w:rsidR="00E56238" w:rsidRPr="00895592" w:rsidTr="0048755D">
      <w:trPr>
        <w:trHeight w:val="1985"/>
        <w:jc w:val="right"/>
      </w:trPr>
      <w:tc>
        <w:tcPr>
          <w:tcW w:w="28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E56238" w:rsidRPr="00AC05F7" w:rsidRDefault="00E56238" w:rsidP="0048755D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48755D">
            <w:rPr>
              <w:szCs w:val="24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56238" w:rsidRPr="00E6273F" w:rsidRDefault="00E56238" w:rsidP="00D432CD">
          <w:pPr>
            <w:jc w:val="center"/>
            <w:rPr>
              <w:rFonts w:cs="RomanD"/>
              <w:color w:val="FFFFFF"/>
              <w:w w:val="66"/>
              <w:sz w:val="4"/>
              <w:szCs w:val="4"/>
            </w:rPr>
          </w:pPr>
        </w:p>
      </w:tc>
      <w:tc>
        <w:tcPr>
          <w:tcW w:w="10497" w:type="dxa"/>
          <w:gridSpan w:val="8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48755D" w:rsidRDefault="00E56238" w:rsidP="00D432CD">
          <w:pPr>
            <w:rPr>
              <w:rFonts w:cs="RomanD"/>
              <w:color w:val="FFFFFF"/>
              <w:sz w:val="24"/>
              <w:szCs w:val="24"/>
            </w:rPr>
          </w:pPr>
        </w:p>
      </w:tc>
    </w:tr>
    <w:tr w:rsidR="00E56238" w:rsidRPr="00895592" w:rsidTr="001E7137">
      <w:trPr>
        <w:trHeight w:hRule="exact" w:val="284"/>
        <w:jc w:val="right"/>
      </w:trPr>
      <w:tc>
        <w:tcPr>
          <w:tcW w:w="28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E56238" w:rsidRPr="00AC05F7" w:rsidRDefault="00E56238" w:rsidP="0048755D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48755D">
            <w:rPr>
              <w:szCs w:val="24"/>
            </w:rPr>
            <w:t xml:space="preserve">Инв. </w:t>
          </w:r>
          <w:r w:rsidRPr="0048755D">
            <w:rPr>
              <w:rFonts w:cs="Arial"/>
              <w:szCs w:val="24"/>
            </w:rPr>
            <w:t>№</w:t>
          </w:r>
          <w:r w:rsidRPr="0048755D">
            <w:rPr>
              <w:szCs w:val="24"/>
            </w:rPr>
            <w:t xml:space="preserve"> подл.</w:t>
          </w:r>
        </w:p>
      </w:tc>
      <w:tc>
        <w:tcPr>
          <w:tcW w:w="39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E6273F" w:rsidRDefault="00E56238" w:rsidP="00514F11">
          <w:pPr>
            <w:rPr>
              <w:rFonts w:cs="RomanD"/>
              <w:color w:val="FFFFFF"/>
              <w:w w:val="66"/>
              <w:sz w:val="4"/>
              <w:szCs w:val="4"/>
            </w:rPr>
          </w:pPr>
        </w:p>
      </w:tc>
      <w:tc>
        <w:tcPr>
          <w:tcW w:w="3695" w:type="dxa"/>
          <w:gridSpan w:val="6"/>
          <w:tcBorders>
            <w:lef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E6273F">
          <w:pPr>
            <w:spacing w:line="240" w:lineRule="exact"/>
            <w:rPr>
              <w:rFonts w:cs="RomanD"/>
              <w:sz w:val="24"/>
              <w:szCs w:val="24"/>
            </w:rPr>
          </w:pPr>
        </w:p>
      </w:tc>
      <w:tc>
        <w:tcPr>
          <w:tcW w:w="6802" w:type="dxa"/>
          <w:gridSpan w:val="2"/>
          <w:tcBorders>
            <w:left w:val="nil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D432CD">
          <w:pPr>
            <w:rPr>
              <w:rFonts w:cs="RomanD"/>
              <w:color w:val="FFFFFF"/>
              <w:sz w:val="4"/>
              <w:szCs w:val="4"/>
            </w:rPr>
          </w:pPr>
        </w:p>
      </w:tc>
    </w:tr>
    <w:tr w:rsidR="00E56238" w:rsidRPr="00895592" w:rsidTr="001E7137">
      <w:trPr>
        <w:trHeight w:hRule="exact" w:val="284"/>
        <w:jc w:val="right"/>
      </w:trPr>
      <w:tc>
        <w:tcPr>
          <w:tcW w:w="281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E56238" w:rsidRPr="00036A4A" w:rsidRDefault="00E56238" w:rsidP="006C100D">
          <w:pPr>
            <w:pStyle w:val="a4"/>
            <w:jc w:val="center"/>
            <w:rPr>
              <w:i/>
              <w:sz w:val="18"/>
              <w:szCs w:val="18"/>
            </w:rPr>
          </w:pPr>
        </w:p>
      </w:tc>
      <w:tc>
        <w:tcPr>
          <w:tcW w:w="397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DC191E" w:rsidRDefault="00E56238" w:rsidP="00514F11">
          <w:pPr>
            <w:rPr>
              <w:rFonts w:ascii="RomanD" w:hAnsi="RomanD" w:cs="RomanD"/>
              <w:i/>
              <w:w w:val="66"/>
            </w:rPr>
          </w:pPr>
        </w:p>
      </w:tc>
      <w:tc>
        <w:tcPr>
          <w:tcW w:w="3695" w:type="dxa"/>
          <w:gridSpan w:val="6"/>
          <w:tcBorders>
            <w:left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:rsidR="00E56238" w:rsidRPr="006420D5" w:rsidRDefault="00E56238" w:rsidP="006420D5">
          <w:pPr>
            <w:spacing w:after="60" w:line="240" w:lineRule="exact"/>
            <w:ind w:left="284"/>
            <w:rPr>
              <w:rFonts w:cs="RomanD"/>
              <w:sz w:val="12"/>
              <w:szCs w:val="12"/>
            </w:rPr>
          </w:pPr>
        </w:p>
      </w:tc>
      <w:tc>
        <w:tcPr>
          <w:tcW w:w="6802" w:type="dxa"/>
          <w:gridSpan w:val="2"/>
          <w:tcBorders>
            <w:left w:val="nil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D432CD">
          <w:pPr>
            <w:rPr>
              <w:rFonts w:cs="RomanD"/>
              <w:color w:val="FFFFFF"/>
              <w:sz w:val="4"/>
              <w:szCs w:val="4"/>
            </w:rPr>
          </w:pPr>
        </w:p>
      </w:tc>
    </w:tr>
    <w:tr w:rsidR="00E56238" w:rsidRPr="00895592" w:rsidTr="0048755D">
      <w:trPr>
        <w:trHeight w:hRule="exact" w:val="284"/>
        <w:jc w:val="right"/>
      </w:trPr>
      <w:tc>
        <w:tcPr>
          <w:tcW w:w="281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E56238" w:rsidRPr="00DC191E" w:rsidRDefault="00E56238" w:rsidP="00D432CD">
          <w:pPr>
            <w:rPr>
              <w:rFonts w:ascii="RomanD" w:hAnsi="RomanD" w:cs="RomanD"/>
            </w:rPr>
          </w:pPr>
        </w:p>
      </w:tc>
      <w:tc>
        <w:tcPr>
          <w:tcW w:w="397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DC191E" w:rsidRDefault="00E56238" w:rsidP="00D432CD">
          <w:pPr>
            <w:rPr>
              <w:rFonts w:ascii="RomanD" w:hAnsi="RomanD" w:cs="RomanD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E6273F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E6273F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E6273F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E6273F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E6273F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E6273F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623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48755D" w:rsidRDefault="00E56238" w:rsidP="006C100D">
          <w:pPr>
            <w:pStyle w:val="a4"/>
            <w:jc w:val="center"/>
            <w:rPr>
              <w:sz w:val="44"/>
              <w:szCs w:val="44"/>
              <w:lang w:val="en-US"/>
            </w:rPr>
          </w:pPr>
          <w:r>
            <w:rPr>
              <w:sz w:val="44"/>
              <w:szCs w:val="44"/>
              <w:lang w:val="en-US"/>
            </w:rPr>
            <w:fldChar w:fldCharType="begin"/>
          </w:r>
          <w:r>
            <w:rPr>
              <w:sz w:val="44"/>
              <w:szCs w:val="44"/>
              <w:lang w:val="en-US"/>
            </w:rPr>
            <w:instrText xml:space="preserve"> DOCVARIABLE  shifr  \* MERGEFORMAT </w:instrText>
          </w:r>
          <w:r>
            <w:rPr>
              <w:sz w:val="44"/>
              <w:szCs w:val="44"/>
              <w:lang w:val="en-US"/>
            </w:rPr>
            <w:fldChar w:fldCharType="separate"/>
          </w:r>
          <w:r w:rsidR="008B46BE">
            <w:rPr>
              <w:sz w:val="44"/>
              <w:szCs w:val="44"/>
              <w:lang w:val="en-US"/>
            </w:rPr>
            <w:t xml:space="preserve"> </w:t>
          </w:r>
          <w:r>
            <w:rPr>
              <w:sz w:val="44"/>
              <w:szCs w:val="44"/>
              <w:lang w:val="en-US"/>
            </w:rPr>
            <w:fldChar w:fldCharType="end"/>
          </w: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AC05F7" w:rsidRDefault="00E56238" w:rsidP="0048755D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48755D">
            <w:rPr>
              <w:szCs w:val="24"/>
            </w:rPr>
            <w:t>Лист</w:t>
          </w:r>
        </w:p>
      </w:tc>
    </w:tr>
    <w:tr w:rsidR="00E56238" w:rsidRPr="00895592" w:rsidTr="0048755D">
      <w:trPr>
        <w:trHeight w:val="456"/>
        <w:jc w:val="right"/>
      </w:trPr>
      <w:tc>
        <w:tcPr>
          <w:tcW w:w="281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DC191E" w:rsidRDefault="00E56238" w:rsidP="00D432CD">
          <w:pPr>
            <w:rPr>
              <w:rFonts w:ascii="RomanD" w:hAnsi="RomanD" w:cs="RomanD"/>
            </w:rPr>
          </w:pPr>
        </w:p>
      </w:tc>
      <w:tc>
        <w:tcPr>
          <w:tcW w:w="397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DC191E" w:rsidRDefault="00E56238" w:rsidP="00D432CD">
          <w:pPr>
            <w:rPr>
              <w:rFonts w:ascii="RomanD" w:hAnsi="RomanD" w:cs="RomanD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E6273F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73" w:type="dxa"/>
          <w:vMerge w:val="restart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E6273F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9" w:type="dxa"/>
          <w:vMerge w:val="restart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E6273F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8" w:type="dxa"/>
          <w:vMerge w:val="restart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E6273F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851" w:type="dxa"/>
          <w:vMerge w:val="restart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E6273F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E6273F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6235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4D03BD" w:rsidRDefault="00E56238" w:rsidP="006C100D">
          <w:pPr>
            <w:pStyle w:val="a4"/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9E36F8" w:rsidRDefault="00E56238" w:rsidP="006C100D">
          <w:pPr>
            <w:pStyle w:val="a4"/>
            <w:jc w:val="center"/>
          </w:pPr>
        </w:p>
      </w:tc>
    </w:tr>
    <w:tr w:rsidR="00E56238" w:rsidRPr="00895592" w:rsidTr="0048755D">
      <w:trPr>
        <w:trHeight w:hRule="exact" w:val="170"/>
        <w:jc w:val="right"/>
      </w:trPr>
      <w:tc>
        <w:tcPr>
          <w:tcW w:w="281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DC191E" w:rsidRDefault="00E56238" w:rsidP="00D432CD">
          <w:pPr>
            <w:rPr>
              <w:rFonts w:ascii="RomanD" w:hAnsi="RomanD" w:cs="RomanD"/>
            </w:rPr>
          </w:pPr>
        </w:p>
      </w:tc>
      <w:tc>
        <w:tcPr>
          <w:tcW w:w="397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DC191E" w:rsidRDefault="00E56238" w:rsidP="00D432CD">
          <w:pPr>
            <w:rPr>
              <w:rFonts w:ascii="RomanD" w:hAnsi="RomanD" w:cs="RomanD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DC191E" w:rsidRDefault="00E56238" w:rsidP="006C100D">
          <w:pPr>
            <w:pStyle w:val="a4"/>
            <w:rPr>
              <w:rFonts w:ascii="RomanD" w:hAnsi="RomanD"/>
            </w:rPr>
          </w:pPr>
        </w:p>
      </w:tc>
      <w:tc>
        <w:tcPr>
          <w:tcW w:w="57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DC191E" w:rsidRDefault="00E56238" w:rsidP="006C100D">
          <w:pPr>
            <w:pStyle w:val="a4"/>
            <w:rPr>
              <w:rFonts w:ascii="RomanD" w:hAnsi="RomanD"/>
            </w:rPr>
          </w:pPr>
        </w:p>
      </w:tc>
      <w:tc>
        <w:tcPr>
          <w:tcW w:w="56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DC191E" w:rsidRDefault="00E56238" w:rsidP="006C100D">
          <w:pPr>
            <w:pStyle w:val="a4"/>
            <w:rPr>
              <w:rFonts w:ascii="RomanD" w:hAnsi="RomanD"/>
            </w:rPr>
          </w:pPr>
        </w:p>
      </w:tc>
      <w:tc>
        <w:tcPr>
          <w:tcW w:w="56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DC191E" w:rsidRDefault="00E56238" w:rsidP="006C100D">
          <w:pPr>
            <w:pStyle w:val="a4"/>
            <w:rPr>
              <w:rFonts w:ascii="RomanD" w:hAnsi="RomanD"/>
            </w:rPr>
          </w:pPr>
        </w:p>
      </w:tc>
      <w:tc>
        <w:tcPr>
          <w:tcW w:w="85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DC191E" w:rsidRDefault="00E56238" w:rsidP="006C100D">
          <w:pPr>
            <w:pStyle w:val="a4"/>
            <w:rPr>
              <w:rFonts w:ascii="RomanD" w:hAnsi="RomanD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DC191E" w:rsidRDefault="00E56238" w:rsidP="006C100D">
          <w:pPr>
            <w:pStyle w:val="a4"/>
            <w:rPr>
              <w:rFonts w:ascii="RomanD" w:hAnsi="RomanD"/>
            </w:rPr>
          </w:pPr>
        </w:p>
      </w:tc>
      <w:tc>
        <w:tcPr>
          <w:tcW w:w="6235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4D03BD" w:rsidRDefault="00E56238" w:rsidP="006C100D">
          <w:pPr>
            <w:pStyle w:val="a4"/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AC05F7" w:rsidRDefault="00E56238" w:rsidP="006C100D">
          <w:pPr>
            <w:pStyle w:val="a4"/>
            <w:jc w:val="center"/>
            <w:rPr>
              <w:color w:val="FFFFFF"/>
              <w:sz w:val="32"/>
              <w:szCs w:val="32"/>
            </w:rPr>
          </w:pPr>
          <w:r w:rsidRPr="00CD3481">
            <w:rPr>
              <w:sz w:val="32"/>
              <w:szCs w:val="32"/>
            </w:rPr>
            <w:fldChar w:fldCharType="begin"/>
          </w:r>
          <w:r w:rsidRPr="00CD3481">
            <w:rPr>
              <w:sz w:val="32"/>
              <w:szCs w:val="32"/>
            </w:rPr>
            <w:instrText xml:space="preserve"> =</w:instrText>
          </w:r>
          <w:r w:rsidRPr="00CD3481">
            <w:rPr>
              <w:sz w:val="32"/>
              <w:szCs w:val="32"/>
            </w:rPr>
            <w:fldChar w:fldCharType="begin"/>
          </w:r>
          <w:r w:rsidRPr="00CD3481">
            <w:rPr>
              <w:sz w:val="32"/>
              <w:szCs w:val="32"/>
            </w:rPr>
            <w:instrText xml:space="preserve"> PAGE </w:instrText>
          </w:r>
          <w:r w:rsidRPr="00CD3481">
            <w:rPr>
              <w:sz w:val="32"/>
              <w:szCs w:val="32"/>
            </w:rPr>
            <w:fldChar w:fldCharType="separate"/>
          </w:r>
          <w:r>
            <w:rPr>
              <w:noProof/>
              <w:sz w:val="32"/>
              <w:szCs w:val="32"/>
            </w:rPr>
            <w:instrText>1</w:instrText>
          </w:r>
          <w:r w:rsidRPr="00CD3481">
            <w:rPr>
              <w:sz w:val="32"/>
              <w:szCs w:val="32"/>
            </w:rPr>
            <w:fldChar w:fldCharType="end"/>
          </w:r>
          <w:r w:rsidRPr="00CD3481">
            <w:rPr>
              <w:sz w:val="32"/>
              <w:szCs w:val="32"/>
              <w:lang w:val="en-US"/>
            </w:rPr>
            <w:instrText xml:space="preserve"> - ( </w:instrText>
          </w:r>
          <w:r w:rsidRPr="00CD3481">
            <w:rPr>
              <w:sz w:val="32"/>
              <w:szCs w:val="32"/>
              <w:lang w:val="en-US"/>
            </w:rPr>
            <w:fldChar w:fldCharType="begin"/>
          </w:r>
          <w:r w:rsidRPr="00CD3481">
            <w:rPr>
              <w:sz w:val="32"/>
              <w:szCs w:val="32"/>
              <w:lang w:val="en-US"/>
            </w:rPr>
            <w:instrText xml:space="preserve"> REF  </w:instrText>
          </w:r>
          <w:r w:rsidRPr="00CD3481">
            <w:rPr>
              <w:sz w:val="32"/>
              <w:szCs w:val="32"/>
            </w:rPr>
            <w:instrText>номер</w:instrText>
          </w:r>
          <w:r>
            <w:rPr>
              <w:sz w:val="32"/>
              <w:szCs w:val="32"/>
            </w:rPr>
            <w:instrText xml:space="preserve"> \* MERGEFORMAT </w:instrText>
          </w:r>
          <w:r w:rsidRPr="00CD3481">
            <w:rPr>
              <w:sz w:val="32"/>
              <w:szCs w:val="32"/>
              <w:lang w:val="en-US"/>
            </w:rPr>
            <w:fldChar w:fldCharType="separate"/>
          </w:r>
          <w:r w:rsidR="008B46BE">
            <w:rPr>
              <w:b/>
              <w:bCs/>
              <w:sz w:val="32"/>
              <w:szCs w:val="32"/>
            </w:rPr>
            <w:instrText>Ошибка! Источник ссылки не найден.</w:instrText>
          </w:r>
          <w:r w:rsidRPr="00CD3481">
            <w:rPr>
              <w:sz w:val="32"/>
              <w:szCs w:val="32"/>
              <w:lang w:val="en-US"/>
            </w:rPr>
            <w:fldChar w:fldCharType="end"/>
          </w:r>
          <w:r w:rsidRPr="00CD3481">
            <w:rPr>
              <w:sz w:val="32"/>
              <w:szCs w:val="32"/>
              <w:lang w:val="en-US"/>
            </w:rPr>
            <w:instrText xml:space="preserve"> </w:instrText>
          </w:r>
          <w:r w:rsidRPr="00CD3481">
            <w:rPr>
              <w:sz w:val="32"/>
              <w:szCs w:val="32"/>
            </w:rPr>
            <w:instrText>-</w:instrText>
          </w:r>
          <w:r w:rsidRPr="00CD3481">
            <w:rPr>
              <w:sz w:val="32"/>
              <w:szCs w:val="32"/>
              <w:lang w:val="en-US"/>
            </w:rPr>
            <w:instrText>1)</w:instrText>
          </w:r>
          <w:r w:rsidRPr="00CD3481">
            <w:rPr>
              <w:sz w:val="32"/>
              <w:szCs w:val="32"/>
            </w:rPr>
            <w:instrText xml:space="preserve"> </w:instrText>
          </w:r>
          <w:r w:rsidRPr="00CD3481">
            <w:rPr>
              <w:sz w:val="32"/>
              <w:szCs w:val="32"/>
            </w:rPr>
            <w:fldChar w:fldCharType="separate"/>
          </w:r>
          <w:r w:rsidR="008B46BE">
            <w:rPr>
              <w:b/>
              <w:noProof/>
              <w:sz w:val="32"/>
              <w:szCs w:val="32"/>
            </w:rPr>
            <w:t>!Синтаксическая ошибка, !</w:t>
          </w:r>
          <w:r w:rsidRPr="00CD3481">
            <w:rPr>
              <w:sz w:val="32"/>
              <w:szCs w:val="32"/>
            </w:rPr>
            <w:fldChar w:fldCharType="end"/>
          </w:r>
        </w:p>
      </w:tc>
    </w:tr>
    <w:tr w:rsidR="00E56238" w:rsidRPr="00895592" w:rsidTr="0048755D">
      <w:trPr>
        <w:trHeight w:hRule="exact" w:val="284"/>
        <w:jc w:val="right"/>
      </w:trPr>
      <w:tc>
        <w:tcPr>
          <w:tcW w:w="28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DC191E" w:rsidRDefault="00E56238" w:rsidP="00D432CD">
          <w:pPr>
            <w:rPr>
              <w:rFonts w:ascii="RomanD" w:hAnsi="RomanD" w:cs="RomanD"/>
            </w:rPr>
          </w:pPr>
        </w:p>
      </w:tc>
      <w:tc>
        <w:tcPr>
          <w:tcW w:w="39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DC191E" w:rsidRDefault="00E56238" w:rsidP="00D432CD">
          <w:pPr>
            <w:rPr>
              <w:rFonts w:ascii="RomanD" w:hAnsi="RomanD" w:cs="RomanD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AC05F7" w:rsidRDefault="00E56238" w:rsidP="0048755D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48755D">
            <w:rPr>
              <w:szCs w:val="24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48755D" w:rsidRDefault="00E56238" w:rsidP="0048755D">
          <w:pPr>
            <w:pStyle w:val="a4"/>
            <w:spacing w:line="240" w:lineRule="exact"/>
            <w:jc w:val="center"/>
            <w:rPr>
              <w:w w:val="88"/>
              <w:szCs w:val="24"/>
              <w:lang w:val="en-US"/>
            </w:rPr>
          </w:pPr>
          <w:proofErr w:type="spellStart"/>
          <w:r w:rsidRPr="0048755D">
            <w:rPr>
              <w:w w:val="88"/>
              <w:szCs w:val="24"/>
            </w:rPr>
            <w:t>Кол.уч</w:t>
          </w:r>
          <w:proofErr w:type="spellEnd"/>
          <w:r w:rsidRPr="0048755D">
            <w:rPr>
              <w:w w:val="88"/>
              <w:szCs w:val="24"/>
              <w:lang w:val="en-US"/>
            </w:rPr>
            <w:t>.</w:t>
          </w: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9A1096" w:rsidRDefault="00E56238" w:rsidP="0048755D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48755D">
            <w:rPr>
              <w:szCs w:val="24"/>
            </w:rPr>
            <w:t>Лист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48755D" w:rsidRDefault="00E56238" w:rsidP="0048755D">
          <w:pPr>
            <w:pStyle w:val="a4"/>
            <w:spacing w:line="240" w:lineRule="exact"/>
            <w:jc w:val="center"/>
            <w:rPr>
              <w:szCs w:val="24"/>
            </w:rPr>
          </w:pPr>
          <w:r w:rsidRPr="0048755D">
            <w:rPr>
              <w:rFonts w:cs="Arial"/>
              <w:szCs w:val="24"/>
            </w:rPr>
            <w:t>№</w:t>
          </w:r>
          <w:r w:rsidRPr="0048755D">
            <w:rPr>
              <w:szCs w:val="24"/>
            </w:rPr>
            <w:t>док.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9A1096" w:rsidRDefault="00E56238" w:rsidP="0048755D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48755D">
            <w:rPr>
              <w:szCs w:val="24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9A1096" w:rsidRDefault="00E56238" w:rsidP="0048755D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48755D">
            <w:rPr>
              <w:szCs w:val="24"/>
            </w:rPr>
            <w:t>Дата</w:t>
          </w:r>
        </w:p>
      </w:tc>
      <w:tc>
        <w:tcPr>
          <w:tcW w:w="623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4D03BD" w:rsidRDefault="00E56238" w:rsidP="006C100D">
          <w:pPr>
            <w:pStyle w:val="a4"/>
          </w:pPr>
        </w:p>
      </w:tc>
      <w:tc>
        <w:tcPr>
          <w:tcW w:w="56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4D03BD" w:rsidRDefault="00E56238" w:rsidP="00D432CD"/>
      </w:tc>
    </w:tr>
  </w:tbl>
  <w:p w:rsidR="00E56238" w:rsidRPr="0048755D" w:rsidRDefault="00E56238">
    <w:pPr>
      <w:pStyle w:val="a4"/>
      <w:rPr>
        <w:rFonts w:cs="RomanD"/>
        <w:sz w:val="8"/>
        <w:szCs w:val="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238" w:rsidRPr="00E6273F" w:rsidRDefault="00E56238" w:rsidP="00F30975">
    <w:pPr>
      <w:ind w:left="851"/>
      <w:rPr>
        <w:color w:val="FFFFFF"/>
        <w:sz w:val="4"/>
        <w:szCs w:val="4"/>
      </w:rPr>
    </w:pPr>
  </w:p>
  <w:tbl>
    <w:tblPr>
      <w:tblW w:w="11284" w:type="dxa"/>
      <w:jc w:val="right"/>
      <w:tblInd w:w="2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1"/>
      <w:gridCol w:w="110"/>
      <w:gridCol w:w="166"/>
      <w:gridCol w:w="110"/>
      <w:gridCol w:w="278"/>
      <w:gridCol w:w="554"/>
      <w:gridCol w:w="554"/>
      <w:gridCol w:w="554"/>
      <w:gridCol w:w="554"/>
      <w:gridCol w:w="830"/>
      <w:gridCol w:w="554"/>
      <w:gridCol w:w="3867"/>
      <w:gridCol w:w="830"/>
      <w:gridCol w:w="1106"/>
      <w:gridCol w:w="1106"/>
    </w:tblGrid>
    <w:tr w:rsidR="00E56238" w:rsidRPr="00895592" w:rsidTr="0057374D">
      <w:trPr>
        <w:cantSplit/>
        <w:trHeight w:hRule="exact" w:val="567"/>
        <w:jc w:val="right"/>
      </w:trPr>
      <w:tc>
        <w:tcPr>
          <w:tcW w:w="226" w:type="dxa"/>
          <w:gridSpan w:val="2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  <w:vAlign w:val="center"/>
        </w:tcPr>
        <w:p w:rsidR="00E56238" w:rsidRPr="00D63414" w:rsidRDefault="00E56238" w:rsidP="0057374D">
          <w:pPr>
            <w:pStyle w:val="a4"/>
            <w:spacing w:line="240" w:lineRule="exact"/>
            <w:ind w:left="113" w:right="113"/>
            <w:rPr>
              <w:color w:val="FFFFFF"/>
              <w:spacing w:val="20"/>
            </w:rPr>
          </w:pPr>
          <w:r w:rsidRPr="00F30975">
            <w:rPr>
              <w:spacing w:val="20"/>
            </w:rPr>
            <w:t>Согласовано</w:t>
          </w:r>
        </w:p>
      </w:tc>
      <w:tc>
        <w:tcPr>
          <w:tcW w:w="283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  <w:vAlign w:val="center"/>
        </w:tcPr>
        <w:p w:rsidR="00E56238" w:rsidRPr="001236D8" w:rsidRDefault="00E56238" w:rsidP="0057374D">
          <w:pPr>
            <w:pStyle w:val="a4"/>
            <w:spacing w:line="240" w:lineRule="exact"/>
            <w:ind w:left="57" w:right="57"/>
            <w:rPr>
              <w:szCs w:val="24"/>
            </w:rPr>
          </w:pPr>
        </w:p>
      </w:tc>
      <w:tc>
        <w:tcPr>
          <w:tcW w:w="28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textDirection w:val="btLr"/>
          <w:vAlign w:val="center"/>
        </w:tcPr>
        <w:p w:rsidR="00E56238" w:rsidRPr="001236D8" w:rsidRDefault="00E56238" w:rsidP="0057374D">
          <w:pPr>
            <w:pStyle w:val="a4"/>
            <w:spacing w:line="240" w:lineRule="exact"/>
            <w:ind w:left="57" w:right="57"/>
            <w:rPr>
              <w:szCs w:val="24"/>
            </w:rPr>
          </w:pPr>
        </w:p>
      </w:tc>
      <w:tc>
        <w:tcPr>
          <w:tcW w:w="10491" w:type="dxa"/>
          <w:gridSpan w:val="10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bottom"/>
        </w:tcPr>
        <w:p w:rsidR="00E56238" w:rsidRPr="00420F56" w:rsidRDefault="00E56238" w:rsidP="0057374D">
          <w:pPr>
            <w:pStyle w:val="a4"/>
            <w:spacing w:after="60"/>
            <w:rPr>
              <w:color w:val="FFFFFF"/>
              <w:sz w:val="12"/>
              <w:szCs w:val="12"/>
            </w:rPr>
          </w:pPr>
        </w:p>
      </w:tc>
    </w:tr>
    <w:tr w:rsidR="00E56238" w:rsidRPr="00895592" w:rsidTr="0057374D">
      <w:trPr>
        <w:cantSplit/>
        <w:trHeight w:hRule="exact" w:val="851"/>
        <w:jc w:val="right"/>
      </w:trPr>
      <w:tc>
        <w:tcPr>
          <w:tcW w:w="226" w:type="dxa"/>
          <w:gridSpan w:val="2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:rsidR="00E56238" w:rsidRPr="00E6273F" w:rsidRDefault="00E56238" w:rsidP="0057374D">
          <w:pPr>
            <w:pStyle w:val="a4"/>
            <w:spacing w:line="240" w:lineRule="exact"/>
            <w:rPr>
              <w:color w:val="FFFFFF"/>
              <w:sz w:val="4"/>
              <w:szCs w:val="4"/>
            </w:rPr>
          </w:pPr>
        </w:p>
      </w:tc>
      <w:tc>
        <w:tcPr>
          <w:tcW w:w="283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  <w:vAlign w:val="center"/>
        </w:tcPr>
        <w:p w:rsidR="00E56238" w:rsidRPr="001236D8" w:rsidRDefault="00E56238" w:rsidP="0057374D">
          <w:pPr>
            <w:pStyle w:val="a4"/>
            <w:spacing w:line="240" w:lineRule="exact"/>
            <w:ind w:left="57" w:right="57"/>
            <w:rPr>
              <w:szCs w:val="24"/>
            </w:rPr>
          </w:pPr>
        </w:p>
      </w:tc>
      <w:tc>
        <w:tcPr>
          <w:tcW w:w="28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textDirection w:val="btLr"/>
          <w:vAlign w:val="center"/>
        </w:tcPr>
        <w:p w:rsidR="00E56238" w:rsidRPr="001236D8" w:rsidRDefault="00E56238" w:rsidP="0057374D">
          <w:pPr>
            <w:pStyle w:val="a4"/>
            <w:spacing w:line="240" w:lineRule="exact"/>
            <w:ind w:left="57" w:right="57"/>
            <w:rPr>
              <w:szCs w:val="24"/>
            </w:rPr>
          </w:pPr>
        </w:p>
      </w:tc>
      <w:tc>
        <w:tcPr>
          <w:tcW w:w="10491" w:type="dxa"/>
          <w:gridSpan w:val="10"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6420D5" w:rsidRDefault="00E56238" w:rsidP="0057374D">
          <w:pPr>
            <w:pStyle w:val="a4"/>
            <w:rPr>
              <w:color w:val="FFFFFF"/>
            </w:rPr>
          </w:pPr>
        </w:p>
      </w:tc>
    </w:tr>
    <w:tr w:rsidR="00E56238" w:rsidRPr="00895592" w:rsidTr="0057374D">
      <w:trPr>
        <w:cantSplit/>
        <w:trHeight w:hRule="exact" w:val="1134"/>
        <w:jc w:val="right"/>
      </w:trPr>
      <w:tc>
        <w:tcPr>
          <w:tcW w:w="226" w:type="dxa"/>
          <w:gridSpan w:val="2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:rsidR="00E56238" w:rsidRPr="00E6273F" w:rsidRDefault="00E56238" w:rsidP="0057374D">
          <w:pPr>
            <w:pStyle w:val="a4"/>
            <w:spacing w:line="240" w:lineRule="exact"/>
            <w:rPr>
              <w:color w:val="FFFFFF"/>
              <w:sz w:val="4"/>
              <w:szCs w:val="4"/>
            </w:rPr>
          </w:pPr>
        </w:p>
      </w:tc>
      <w:tc>
        <w:tcPr>
          <w:tcW w:w="283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  <w:vAlign w:val="center"/>
        </w:tcPr>
        <w:p w:rsidR="00E56238" w:rsidRPr="001236D8" w:rsidRDefault="00E56238" w:rsidP="0057374D">
          <w:pPr>
            <w:pStyle w:val="a4"/>
            <w:spacing w:line="240" w:lineRule="exact"/>
            <w:ind w:left="57" w:right="57"/>
            <w:rPr>
              <w:szCs w:val="24"/>
            </w:rPr>
          </w:pPr>
        </w:p>
      </w:tc>
      <w:tc>
        <w:tcPr>
          <w:tcW w:w="28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textDirection w:val="btLr"/>
          <w:vAlign w:val="center"/>
        </w:tcPr>
        <w:p w:rsidR="00E56238" w:rsidRPr="001236D8" w:rsidRDefault="00E56238" w:rsidP="0057374D">
          <w:pPr>
            <w:pStyle w:val="a4"/>
            <w:spacing w:line="240" w:lineRule="exact"/>
            <w:ind w:left="57" w:right="57"/>
            <w:rPr>
              <w:szCs w:val="24"/>
            </w:rPr>
          </w:pPr>
        </w:p>
      </w:tc>
      <w:tc>
        <w:tcPr>
          <w:tcW w:w="10491" w:type="dxa"/>
          <w:gridSpan w:val="10"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6420D5" w:rsidRDefault="00E56238" w:rsidP="0057374D">
          <w:pPr>
            <w:pStyle w:val="a4"/>
            <w:rPr>
              <w:color w:val="FFFFFF"/>
            </w:rPr>
          </w:pPr>
        </w:p>
      </w:tc>
    </w:tr>
    <w:tr w:rsidR="00E56238" w:rsidRPr="00895592" w:rsidTr="0057374D">
      <w:trPr>
        <w:cantSplit/>
        <w:trHeight w:hRule="exact" w:val="1134"/>
        <w:jc w:val="right"/>
      </w:trPr>
      <w:tc>
        <w:tcPr>
          <w:tcW w:w="226" w:type="dxa"/>
          <w:gridSpan w:val="2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E56238" w:rsidRPr="00E6273F" w:rsidRDefault="00E56238" w:rsidP="0057374D">
          <w:pPr>
            <w:pStyle w:val="a4"/>
            <w:spacing w:line="240" w:lineRule="exact"/>
            <w:rPr>
              <w:color w:val="FFFFFF"/>
              <w:sz w:val="4"/>
              <w:szCs w:val="4"/>
            </w:rPr>
          </w:pPr>
        </w:p>
      </w:tc>
      <w:tc>
        <w:tcPr>
          <w:tcW w:w="283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  <w:vAlign w:val="center"/>
        </w:tcPr>
        <w:p w:rsidR="00E56238" w:rsidRPr="001236D8" w:rsidRDefault="00E56238" w:rsidP="0057374D">
          <w:pPr>
            <w:pStyle w:val="a4"/>
            <w:spacing w:line="240" w:lineRule="exact"/>
            <w:ind w:left="57" w:right="57"/>
            <w:rPr>
              <w:szCs w:val="24"/>
            </w:rPr>
          </w:pPr>
        </w:p>
      </w:tc>
      <w:tc>
        <w:tcPr>
          <w:tcW w:w="28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textDirection w:val="btLr"/>
          <w:vAlign w:val="center"/>
        </w:tcPr>
        <w:p w:rsidR="00E56238" w:rsidRPr="001236D8" w:rsidRDefault="00E56238" w:rsidP="0057374D">
          <w:pPr>
            <w:pStyle w:val="a4"/>
            <w:spacing w:line="240" w:lineRule="exact"/>
            <w:ind w:left="57" w:right="57"/>
            <w:rPr>
              <w:szCs w:val="24"/>
            </w:rPr>
          </w:pPr>
        </w:p>
      </w:tc>
      <w:tc>
        <w:tcPr>
          <w:tcW w:w="10491" w:type="dxa"/>
          <w:gridSpan w:val="10"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6420D5" w:rsidRDefault="00E56238" w:rsidP="0057374D">
          <w:pPr>
            <w:pStyle w:val="a4"/>
            <w:rPr>
              <w:color w:val="FFFFFF"/>
            </w:rPr>
          </w:pPr>
        </w:p>
      </w:tc>
    </w:tr>
    <w:tr w:rsidR="00E56238" w:rsidRPr="00895592" w:rsidTr="0057374D">
      <w:trPr>
        <w:cantSplit/>
        <w:trHeight w:hRule="exact" w:val="1418"/>
        <w:jc w:val="right"/>
      </w:trPr>
      <w:tc>
        <w:tcPr>
          <w:tcW w:w="113" w:type="dxa"/>
          <w:tcBorders>
            <w:top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57374D">
          <w:pPr>
            <w:pStyle w:val="a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28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</w:tcPr>
        <w:p w:rsidR="00E56238" w:rsidRPr="00F30975" w:rsidRDefault="00E56238" w:rsidP="0057374D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proofErr w:type="spellStart"/>
          <w:r w:rsidRPr="00F30975">
            <w:rPr>
              <w:szCs w:val="24"/>
            </w:rPr>
            <w:t>Взам</w:t>
          </w:r>
          <w:proofErr w:type="spellEnd"/>
          <w:r w:rsidRPr="00F30975">
            <w:rPr>
              <w:szCs w:val="24"/>
            </w:rPr>
            <w:t xml:space="preserve">. инв. </w:t>
          </w:r>
          <w:r w:rsidRPr="00F30975">
            <w:rPr>
              <w:rFonts w:cs="Arial"/>
              <w:szCs w:val="24"/>
            </w:rPr>
            <w:t>№</w:t>
          </w:r>
        </w:p>
      </w:tc>
      <w:tc>
        <w:tcPr>
          <w:tcW w:w="397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E56238" w:rsidRPr="001236D8" w:rsidRDefault="00E56238" w:rsidP="0057374D">
          <w:pPr>
            <w:pStyle w:val="a4"/>
            <w:spacing w:line="240" w:lineRule="exact"/>
            <w:jc w:val="center"/>
            <w:rPr>
              <w:szCs w:val="24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DOCVARIABLE  invent1  \* MERGEFORMAT </w:instrText>
          </w:r>
          <w:r>
            <w:rPr>
              <w:szCs w:val="24"/>
            </w:rPr>
            <w:fldChar w:fldCharType="separate"/>
          </w:r>
          <w:r w:rsidR="008B46BE">
            <w:rPr>
              <w:szCs w:val="24"/>
            </w:rPr>
            <w:t xml:space="preserve"> </w:t>
          </w:r>
          <w:r>
            <w:rPr>
              <w:szCs w:val="24"/>
            </w:rPr>
            <w:fldChar w:fldCharType="end"/>
          </w:r>
          <w:r w:rsidRPr="007E3F05">
            <w:rPr>
              <w:szCs w:val="24"/>
              <w:lang w:val="en-US"/>
            </w:rPr>
            <w:t xml:space="preserve"> </w:t>
          </w:r>
          <w:r>
            <w:rPr>
              <w:sz w:val="20"/>
              <w:lang w:val="en-US"/>
            </w:rPr>
            <w:fldChar w:fldCharType="begin"/>
          </w:r>
          <w:r>
            <w:rPr>
              <w:sz w:val="20"/>
              <w:lang w:val="en-US"/>
            </w:rPr>
            <w:instrText xml:space="preserve"> DOCVARIABLE  kt2  \* MERGEFORMAT </w:instrText>
          </w:r>
          <w:r>
            <w:rPr>
              <w:sz w:val="20"/>
              <w:lang w:val="en-US"/>
            </w:rPr>
            <w:fldChar w:fldCharType="separate"/>
          </w:r>
          <w:r w:rsidR="008B46BE">
            <w:rPr>
              <w:sz w:val="20"/>
              <w:lang w:val="en-US"/>
            </w:rPr>
            <w:t xml:space="preserve"> </w:t>
          </w:r>
          <w:r>
            <w:rPr>
              <w:sz w:val="20"/>
              <w:lang w:val="en-US"/>
            </w:rPr>
            <w:fldChar w:fldCharType="end"/>
          </w:r>
        </w:p>
      </w:tc>
      <w:tc>
        <w:tcPr>
          <w:tcW w:w="10491" w:type="dxa"/>
          <w:gridSpan w:val="10"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6420D5" w:rsidRDefault="00E56238" w:rsidP="0057374D">
          <w:pPr>
            <w:pStyle w:val="a4"/>
            <w:rPr>
              <w:color w:val="FFFFFF"/>
            </w:rPr>
          </w:pPr>
        </w:p>
      </w:tc>
    </w:tr>
    <w:tr w:rsidR="00E56238" w:rsidRPr="00895592" w:rsidTr="0057374D">
      <w:trPr>
        <w:trHeight w:hRule="exact" w:val="312"/>
        <w:jc w:val="right"/>
      </w:trPr>
      <w:tc>
        <w:tcPr>
          <w:tcW w:w="113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57374D">
          <w:pPr>
            <w:pStyle w:val="a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283" w:type="dxa"/>
          <w:gridSpan w:val="2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extDirection w:val="btLr"/>
          <w:vAlign w:val="center"/>
        </w:tcPr>
        <w:p w:rsidR="00E56238" w:rsidRPr="00454870" w:rsidRDefault="00E56238" w:rsidP="0057374D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F30975">
            <w:rPr>
              <w:szCs w:val="24"/>
            </w:rPr>
            <w:t>Подп. и дата</w:t>
          </w:r>
        </w:p>
      </w:tc>
      <w:tc>
        <w:tcPr>
          <w:tcW w:w="397" w:type="dxa"/>
          <w:gridSpan w:val="2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extDirection w:val="btLr"/>
          <w:vAlign w:val="center"/>
        </w:tcPr>
        <w:p w:rsidR="00E56238" w:rsidRPr="001236D8" w:rsidRDefault="00E56238" w:rsidP="0057374D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10491" w:type="dxa"/>
          <w:gridSpan w:val="10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bottom"/>
        </w:tcPr>
        <w:p w:rsidR="00E56238" w:rsidRPr="00B43EBB" w:rsidRDefault="00E56238" w:rsidP="0057374D">
          <w:pPr>
            <w:pStyle w:val="a4"/>
            <w:spacing w:after="60"/>
            <w:ind w:left="284"/>
            <w:rPr>
              <w:sz w:val="12"/>
              <w:szCs w:val="12"/>
              <w:lang w:val="en-US"/>
            </w:rPr>
          </w:pPr>
          <w:r w:rsidRPr="00A90C1D">
            <w:rPr>
              <w:sz w:val="20"/>
              <w:lang w:val="en-US"/>
            </w:rPr>
            <w:fldChar w:fldCharType="begin"/>
          </w:r>
          <w:r w:rsidRPr="00A90C1D">
            <w:rPr>
              <w:sz w:val="20"/>
              <w:lang w:val="en-US"/>
            </w:rPr>
            <w:instrText xml:space="preserve"> DOCVARIABLE  tomeNumber  \* MERGEFORMAT </w:instrText>
          </w:r>
          <w:r w:rsidRPr="00A90C1D">
            <w:rPr>
              <w:sz w:val="20"/>
              <w:lang w:val="en-US"/>
            </w:rPr>
            <w:fldChar w:fldCharType="separate"/>
          </w:r>
          <w:r w:rsidR="008B46BE">
            <w:rPr>
              <w:sz w:val="20"/>
              <w:lang w:val="en-US"/>
            </w:rPr>
            <w:t xml:space="preserve"> </w:t>
          </w:r>
          <w:r w:rsidRPr="00A90C1D">
            <w:rPr>
              <w:sz w:val="20"/>
              <w:lang w:val="en-US"/>
            </w:rPr>
            <w:fldChar w:fldCharType="end"/>
          </w:r>
        </w:p>
      </w:tc>
    </w:tr>
    <w:tr w:rsidR="00E56238" w:rsidRPr="00895592" w:rsidTr="0057374D">
      <w:trPr>
        <w:trHeight w:hRule="exact" w:val="284"/>
        <w:jc w:val="right"/>
      </w:trPr>
      <w:tc>
        <w:tcPr>
          <w:tcW w:w="113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57374D">
          <w:pPr>
            <w:pStyle w:val="a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283" w:type="dxa"/>
          <w:gridSpan w:val="2"/>
          <w:vMerge/>
          <w:tcBorders>
            <w:left w:val="single" w:sz="12" w:space="0" w:color="auto"/>
            <w:right w:val="single" w:sz="12" w:space="0" w:color="auto"/>
          </w:tcBorders>
        </w:tcPr>
        <w:p w:rsidR="00E56238" w:rsidRPr="00F30975" w:rsidRDefault="00E56238" w:rsidP="0057374D">
          <w:pPr>
            <w:pStyle w:val="a4"/>
            <w:spacing w:line="240" w:lineRule="exact"/>
            <w:rPr>
              <w:color w:val="FFFFFF"/>
            </w:rPr>
          </w:pPr>
        </w:p>
      </w:tc>
      <w:tc>
        <w:tcPr>
          <w:tcW w:w="397" w:type="dxa"/>
          <w:gridSpan w:val="2"/>
          <w:vMerge/>
          <w:tcBorders>
            <w:left w:val="single" w:sz="12" w:space="0" w:color="auto"/>
            <w:right w:val="single" w:sz="12" w:space="0" w:color="auto"/>
          </w:tcBorders>
          <w:textDirection w:val="btLr"/>
          <w:vAlign w:val="center"/>
        </w:tcPr>
        <w:p w:rsidR="00E56238" w:rsidRPr="001236D8" w:rsidRDefault="00E56238" w:rsidP="0057374D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6805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6420D5" w:rsidRDefault="00E56238" w:rsidP="0057374D">
          <w:pPr>
            <w:pStyle w:val="a4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fldChar w:fldCharType="begin"/>
          </w:r>
          <w:r>
            <w:rPr>
              <w:sz w:val="44"/>
              <w:szCs w:val="44"/>
            </w:rPr>
            <w:instrText xml:space="preserve"> DOCVARIABLE  shifr  \* MERGEFORMAT </w:instrText>
          </w:r>
          <w:r>
            <w:rPr>
              <w:sz w:val="44"/>
              <w:szCs w:val="44"/>
            </w:rPr>
            <w:fldChar w:fldCharType="separate"/>
          </w:r>
          <w:r w:rsidR="008B46BE">
            <w:rPr>
              <w:sz w:val="44"/>
              <w:szCs w:val="44"/>
            </w:rPr>
            <w:t xml:space="preserve"> </w:t>
          </w:r>
          <w:r>
            <w:rPr>
              <w:sz w:val="44"/>
              <w:szCs w:val="44"/>
            </w:rPr>
            <w:fldChar w:fldCharType="end"/>
          </w:r>
          <w:r>
            <w:rPr>
              <w:sz w:val="44"/>
              <w:szCs w:val="44"/>
              <w:lang w:val="en-US"/>
            </w:rPr>
            <w:t>.ВР</w:t>
          </w:r>
        </w:p>
      </w:tc>
    </w:tr>
    <w:tr w:rsidR="00E56238" w:rsidRPr="00895592" w:rsidTr="0057374D">
      <w:trPr>
        <w:trHeight w:hRule="exact" w:val="284"/>
        <w:jc w:val="right"/>
      </w:trPr>
      <w:tc>
        <w:tcPr>
          <w:tcW w:w="113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57374D">
          <w:pPr>
            <w:pStyle w:val="a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283" w:type="dxa"/>
          <w:gridSpan w:val="2"/>
          <w:vMerge/>
          <w:tcBorders>
            <w:left w:val="single" w:sz="12" w:space="0" w:color="auto"/>
            <w:right w:val="single" w:sz="12" w:space="0" w:color="auto"/>
          </w:tcBorders>
        </w:tcPr>
        <w:p w:rsidR="00E56238" w:rsidRPr="00F30975" w:rsidRDefault="00E56238" w:rsidP="0057374D">
          <w:pPr>
            <w:pStyle w:val="a4"/>
            <w:spacing w:line="240" w:lineRule="exact"/>
            <w:rPr>
              <w:color w:val="FFFFFF"/>
            </w:rPr>
          </w:pPr>
        </w:p>
      </w:tc>
      <w:tc>
        <w:tcPr>
          <w:tcW w:w="397" w:type="dxa"/>
          <w:gridSpan w:val="2"/>
          <w:vMerge/>
          <w:tcBorders>
            <w:left w:val="single" w:sz="12" w:space="0" w:color="auto"/>
            <w:right w:val="single" w:sz="12" w:space="0" w:color="auto"/>
          </w:tcBorders>
          <w:textDirection w:val="btLr"/>
          <w:vAlign w:val="center"/>
        </w:tcPr>
        <w:p w:rsidR="00E56238" w:rsidRPr="001236D8" w:rsidRDefault="00E56238" w:rsidP="0057374D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6805" w:type="dxa"/>
          <w:gridSpan w:val="4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932380" w:rsidRDefault="00E56238" w:rsidP="0057374D">
          <w:pPr>
            <w:pStyle w:val="a4"/>
            <w:jc w:val="center"/>
            <w:rPr>
              <w:color w:val="FFFFFF"/>
              <w:sz w:val="32"/>
              <w:szCs w:val="32"/>
            </w:rPr>
          </w:pPr>
        </w:p>
      </w:tc>
    </w:tr>
    <w:tr w:rsidR="00E56238" w:rsidRPr="00895592" w:rsidTr="0057374D">
      <w:trPr>
        <w:trHeight w:hRule="exact" w:val="284"/>
        <w:jc w:val="right"/>
      </w:trPr>
      <w:tc>
        <w:tcPr>
          <w:tcW w:w="113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57374D">
          <w:pPr>
            <w:pStyle w:val="a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283" w:type="dxa"/>
          <w:gridSpan w:val="2"/>
          <w:vMerge/>
          <w:tcBorders>
            <w:left w:val="single" w:sz="12" w:space="0" w:color="auto"/>
            <w:right w:val="single" w:sz="12" w:space="0" w:color="auto"/>
          </w:tcBorders>
        </w:tcPr>
        <w:p w:rsidR="00E56238" w:rsidRPr="00F30975" w:rsidRDefault="00E56238" w:rsidP="0057374D">
          <w:pPr>
            <w:pStyle w:val="a4"/>
            <w:spacing w:line="240" w:lineRule="exact"/>
            <w:rPr>
              <w:color w:val="FFFFFF"/>
            </w:rPr>
          </w:pPr>
        </w:p>
      </w:tc>
      <w:tc>
        <w:tcPr>
          <w:tcW w:w="397" w:type="dxa"/>
          <w:gridSpan w:val="2"/>
          <w:vMerge/>
          <w:tcBorders>
            <w:left w:val="single" w:sz="12" w:space="0" w:color="auto"/>
            <w:right w:val="single" w:sz="12" w:space="0" w:color="auto"/>
          </w:tcBorders>
          <w:textDirection w:val="btLr"/>
          <w:vAlign w:val="center"/>
        </w:tcPr>
        <w:p w:rsidR="00E56238" w:rsidRPr="001236D8" w:rsidRDefault="00E56238" w:rsidP="0057374D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6805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9E36F8" w:rsidRDefault="00E56238" w:rsidP="0057374D">
          <w:pPr>
            <w:pStyle w:val="a4"/>
            <w:spacing w:line="240" w:lineRule="exact"/>
            <w:jc w:val="center"/>
            <w:rPr>
              <w:szCs w:val="24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DOCVARIABLE  object_name  \* MERGEFORMAT </w:instrText>
          </w:r>
          <w:r>
            <w:rPr>
              <w:szCs w:val="24"/>
            </w:rPr>
            <w:fldChar w:fldCharType="separate"/>
          </w:r>
          <w:r w:rsidR="008B46BE">
            <w:rPr>
              <w:szCs w:val="24"/>
            </w:rPr>
            <w:t xml:space="preserve"> </w:t>
          </w:r>
          <w:r>
            <w:rPr>
              <w:szCs w:val="24"/>
            </w:rPr>
            <w:fldChar w:fldCharType="end"/>
          </w:r>
        </w:p>
      </w:tc>
    </w:tr>
    <w:tr w:rsidR="00E56238" w:rsidRPr="00895592" w:rsidTr="0057374D">
      <w:trPr>
        <w:trHeight w:hRule="exact" w:val="284"/>
        <w:jc w:val="right"/>
      </w:trPr>
      <w:tc>
        <w:tcPr>
          <w:tcW w:w="113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57374D">
          <w:pPr>
            <w:pStyle w:val="a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283" w:type="dxa"/>
          <w:gridSpan w:val="2"/>
          <w:vMerge/>
          <w:tcBorders>
            <w:left w:val="single" w:sz="12" w:space="0" w:color="auto"/>
            <w:right w:val="single" w:sz="12" w:space="0" w:color="auto"/>
          </w:tcBorders>
        </w:tcPr>
        <w:p w:rsidR="00E56238" w:rsidRPr="00F30975" w:rsidRDefault="00E56238" w:rsidP="0057374D">
          <w:pPr>
            <w:pStyle w:val="a4"/>
            <w:spacing w:line="240" w:lineRule="exact"/>
            <w:rPr>
              <w:color w:val="FFFFFF"/>
            </w:rPr>
          </w:pPr>
        </w:p>
      </w:tc>
      <w:tc>
        <w:tcPr>
          <w:tcW w:w="397" w:type="dxa"/>
          <w:gridSpan w:val="2"/>
          <w:vMerge/>
          <w:tcBorders>
            <w:left w:val="single" w:sz="12" w:space="0" w:color="auto"/>
            <w:right w:val="single" w:sz="12" w:space="0" w:color="auto"/>
          </w:tcBorders>
          <w:textDirection w:val="btLr"/>
          <w:vAlign w:val="center"/>
        </w:tcPr>
        <w:p w:rsidR="00E56238" w:rsidRPr="001236D8" w:rsidRDefault="00E56238" w:rsidP="0057374D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6805" w:type="dxa"/>
          <w:gridSpan w:val="4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932380" w:rsidRDefault="00E56238" w:rsidP="0057374D">
          <w:pPr>
            <w:pStyle w:val="a4"/>
            <w:spacing w:line="240" w:lineRule="exact"/>
            <w:jc w:val="center"/>
            <w:rPr>
              <w:color w:val="FFFFFF"/>
            </w:rPr>
          </w:pPr>
        </w:p>
      </w:tc>
    </w:tr>
    <w:tr w:rsidR="00E56238" w:rsidRPr="00895592" w:rsidTr="00EF2B2E">
      <w:trPr>
        <w:trHeight w:hRule="exact" w:val="284"/>
        <w:jc w:val="right"/>
      </w:trPr>
      <w:tc>
        <w:tcPr>
          <w:tcW w:w="113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57374D">
          <w:pPr>
            <w:pStyle w:val="a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283" w:type="dxa"/>
          <w:gridSpan w:val="2"/>
          <w:vMerge/>
          <w:tcBorders>
            <w:left w:val="single" w:sz="12" w:space="0" w:color="auto"/>
            <w:right w:val="single" w:sz="12" w:space="0" w:color="auto"/>
          </w:tcBorders>
        </w:tcPr>
        <w:p w:rsidR="00E56238" w:rsidRPr="00F30975" w:rsidRDefault="00E56238" w:rsidP="0057374D">
          <w:pPr>
            <w:pStyle w:val="a4"/>
            <w:spacing w:line="240" w:lineRule="exact"/>
            <w:rPr>
              <w:color w:val="FFFFFF"/>
            </w:rPr>
          </w:pPr>
        </w:p>
      </w:tc>
      <w:tc>
        <w:tcPr>
          <w:tcW w:w="397" w:type="dxa"/>
          <w:gridSpan w:val="2"/>
          <w:vMerge/>
          <w:tcBorders>
            <w:left w:val="single" w:sz="12" w:space="0" w:color="auto"/>
            <w:right w:val="single" w:sz="12" w:space="0" w:color="auto"/>
          </w:tcBorders>
          <w:textDirection w:val="btLr"/>
          <w:vAlign w:val="center"/>
        </w:tcPr>
        <w:p w:rsidR="00E56238" w:rsidRPr="001236D8" w:rsidRDefault="00E56238" w:rsidP="0057374D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21137E" w:rsidRDefault="00E56238" w:rsidP="0057374D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F30975">
            <w:rPr>
              <w:szCs w:val="24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jc w:val="center"/>
            <w:rPr>
              <w:w w:val="88"/>
              <w:szCs w:val="24"/>
            </w:rPr>
          </w:pPr>
          <w:proofErr w:type="spellStart"/>
          <w:r w:rsidRPr="00F30975">
            <w:rPr>
              <w:w w:val="88"/>
              <w:szCs w:val="24"/>
            </w:rPr>
            <w:t>Кол.уч</w:t>
          </w:r>
          <w:proofErr w:type="spellEnd"/>
          <w:r w:rsidRPr="00F30975">
            <w:rPr>
              <w:w w:val="88"/>
              <w:szCs w:val="24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9A1096" w:rsidRDefault="00E56238" w:rsidP="0057374D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F30975">
            <w:rPr>
              <w:szCs w:val="24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jc w:val="center"/>
            <w:rPr>
              <w:szCs w:val="24"/>
            </w:rPr>
          </w:pPr>
          <w:r w:rsidRPr="00F30975">
            <w:rPr>
              <w:szCs w:val="24"/>
            </w:rPr>
            <w:t>№док.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3A5954" w:rsidRDefault="00E56238" w:rsidP="003A5954">
          <w:pPr>
            <w:pStyle w:val="a4"/>
            <w:spacing w:line="240" w:lineRule="exact"/>
            <w:jc w:val="center"/>
            <w:rPr>
              <w:color w:val="FFFFFF"/>
              <w:szCs w:val="24"/>
              <w:lang w:val="en-US"/>
            </w:rPr>
          </w:pPr>
          <w:proofErr w:type="spellStart"/>
          <w:r w:rsidRPr="00F30975">
            <w:rPr>
              <w:szCs w:val="24"/>
            </w:rPr>
            <w:t>Подп</w:t>
          </w:r>
          <w:proofErr w:type="spellEnd"/>
          <w:r>
            <w:rPr>
              <w:szCs w:val="24"/>
              <w:lang w:val="en-US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3B6186" w:rsidRDefault="00E56238" w:rsidP="0057374D">
          <w:pPr>
            <w:pStyle w:val="a4"/>
            <w:spacing w:line="240" w:lineRule="exact"/>
            <w:jc w:val="center"/>
            <w:rPr>
              <w:color w:val="FFFFFF"/>
              <w:w w:val="90"/>
              <w:szCs w:val="24"/>
            </w:rPr>
          </w:pPr>
          <w:r w:rsidRPr="003B6186">
            <w:rPr>
              <w:w w:val="90"/>
              <w:szCs w:val="24"/>
            </w:rPr>
            <w:t>Дата</w:t>
          </w:r>
        </w:p>
      </w:tc>
      <w:tc>
        <w:tcPr>
          <w:tcW w:w="6805" w:type="dxa"/>
          <w:gridSpan w:val="4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932380" w:rsidRDefault="00E56238" w:rsidP="0057374D">
          <w:pPr>
            <w:pStyle w:val="a4"/>
            <w:spacing w:line="240" w:lineRule="exact"/>
            <w:jc w:val="center"/>
            <w:rPr>
              <w:color w:val="FFFFFF"/>
            </w:rPr>
          </w:pPr>
        </w:p>
      </w:tc>
    </w:tr>
    <w:tr w:rsidR="00E56238" w:rsidRPr="00895592" w:rsidTr="00EF2B2E">
      <w:trPr>
        <w:trHeight w:hRule="exact" w:val="284"/>
        <w:jc w:val="right"/>
      </w:trPr>
      <w:tc>
        <w:tcPr>
          <w:tcW w:w="113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57374D">
          <w:pPr>
            <w:pStyle w:val="a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283" w:type="dxa"/>
          <w:gridSpan w:val="2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56238" w:rsidRPr="00F30975" w:rsidRDefault="00E56238" w:rsidP="0057374D">
          <w:pPr>
            <w:pStyle w:val="a4"/>
            <w:spacing w:line="240" w:lineRule="exact"/>
            <w:rPr>
              <w:color w:val="FFFFFF"/>
            </w:rPr>
          </w:pPr>
        </w:p>
      </w:tc>
      <w:tc>
        <w:tcPr>
          <w:tcW w:w="397" w:type="dxa"/>
          <w:gridSpan w:val="2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E56238" w:rsidRPr="001236D8" w:rsidRDefault="00E56238" w:rsidP="0057374D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8306E" w:rsidRDefault="00E56238" w:rsidP="003E6F6E">
          <w:pPr>
            <w:pStyle w:val="a4"/>
            <w:spacing w:line="240" w:lineRule="exact"/>
            <w:ind w:left="57"/>
            <w:rPr>
              <w:szCs w:val="24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DOCVARIABLE  Dolj1  \* MERGEFORMAT </w:instrText>
          </w:r>
          <w:r>
            <w:rPr>
              <w:szCs w:val="24"/>
            </w:rPr>
            <w:fldChar w:fldCharType="separate"/>
          </w:r>
          <w:r w:rsidR="008B46BE">
            <w:rPr>
              <w:szCs w:val="24"/>
            </w:rPr>
            <w:t xml:space="preserve"> </w:t>
          </w:r>
          <w:r>
            <w:rPr>
              <w:szCs w:val="24"/>
            </w:rPr>
            <w:fldChar w:fldCharType="end"/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3E6F6E">
          <w:pPr>
            <w:pStyle w:val="a4"/>
            <w:spacing w:line="240" w:lineRule="exact"/>
            <w:ind w:left="28"/>
            <w:rPr>
              <w:w w:val="88"/>
              <w:szCs w:val="24"/>
            </w:rPr>
          </w:pPr>
          <w:r>
            <w:rPr>
              <w:w w:val="88"/>
              <w:szCs w:val="24"/>
            </w:rPr>
            <w:fldChar w:fldCharType="begin"/>
          </w:r>
          <w:r>
            <w:rPr>
              <w:w w:val="88"/>
              <w:szCs w:val="24"/>
            </w:rPr>
            <w:instrText xml:space="preserve"> DOCVARIABLE  FIO1  \* MERGEFORMAT </w:instrText>
          </w:r>
          <w:r>
            <w:rPr>
              <w:w w:val="88"/>
              <w:szCs w:val="24"/>
            </w:rPr>
            <w:fldChar w:fldCharType="separate"/>
          </w:r>
          <w:r w:rsidR="008B46BE">
            <w:rPr>
              <w:w w:val="88"/>
              <w:szCs w:val="24"/>
            </w:rPr>
            <w:t xml:space="preserve"> </w:t>
          </w:r>
          <w:r>
            <w:rPr>
              <w:w w:val="88"/>
              <w:szCs w:val="24"/>
            </w:rPr>
            <w:fldChar w:fldCharType="end"/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E6273F" w:rsidRDefault="00E56238" w:rsidP="0057374D">
          <w:pPr>
            <w:pStyle w:val="a4"/>
            <w:spacing w:line="240" w:lineRule="exact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jc w:val="center"/>
            <w:rPr>
              <w:szCs w:val="24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DOCVARIABLE  parent_name  \* MERGEFORMAT </w:instrText>
          </w:r>
          <w:r>
            <w:rPr>
              <w:szCs w:val="24"/>
            </w:rPr>
            <w:fldChar w:fldCharType="separate"/>
          </w:r>
          <w:r w:rsidR="008B46BE">
            <w:rPr>
              <w:szCs w:val="24"/>
            </w:rPr>
            <w:t xml:space="preserve"> </w:t>
          </w:r>
          <w:r>
            <w:rPr>
              <w:szCs w:val="24"/>
            </w:rPr>
            <w:fldChar w:fldCharType="end"/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142B7A" w:rsidRDefault="00E56238" w:rsidP="0057374D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142B7A">
            <w:rPr>
              <w:szCs w:val="24"/>
            </w:rPr>
            <w:t>Стадия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142B7A" w:rsidRDefault="00E56238" w:rsidP="0057374D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142B7A">
            <w:rPr>
              <w:szCs w:val="24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142B7A" w:rsidRDefault="00E56238" w:rsidP="0057374D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142B7A">
            <w:rPr>
              <w:szCs w:val="24"/>
            </w:rPr>
            <w:t>Листов</w:t>
          </w:r>
        </w:p>
      </w:tc>
    </w:tr>
    <w:tr w:rsidR="00E56238" w:rsidRPr="00895592" w:rsidTr="00EF2B2E">
      <w:trPr>
        <w:trHeight w:hRule="exact" w:val="284"/>
        <w:jc w:val="right"/>
      </w:trPr>
      <w:tc>
        <w:tcPr>
          <w:tcW w:w="113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57374D">
          <w:pPr>
            <w:pStyle w:val="a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283" w:type="dxa"/>
          <w:gridSpan w:val="2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extDirection w:val="btLr"/>
          <w:vAlign w:val="center"/>
        </w:tcPr>
        <w:p w:rsidR="00E56238" w:rsidRPr="00454870" w:rsidRDefault="00E56238" w:rsidP="0057374D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F30975">
            <w:rPr>
              <w:szCs w:val="24"/>
            </w:rPr>
            <w:t>Инв.</w:t>
          </w:r>
          <w:r w:rsidRPr="00F30975">
            <w:rPr>
              <w:rFonts w:cs="Arial"/>
              <w:szCs w:val="24"/>
            </w:rPr>
            <w:t xml:space="preserve"> №</w:t>
          </w:r>
          <w:r w:rsidRPr="00F30975">
            <w:rPr>
              <w:szCs w:val="24"/>
            </w:rPr>
            <w:t xml:space="preserve"> подл.</w:t>
          </w:r>
        </w:p>
      </w:tc>
      <w:tc>
        <w:tcPr>
          <w:tcW w:w="397" w:type="dxa"/>
          <w:gridSpan w:val="2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extDirection w:val="btLr"/>
          <w:vAlign w:val="center"/>
        </w:tcPr>
        <w:p w:rsidR="00E56238" w:rsidRPr="006E559F" w:rsidRDefault="00B078A5" w:rsidP="0057374D">
          <w:pPr>
            <w:pStyle w:val="a4"/>
            <w:spacing w:line="240" w:lineRule="exact"/>
            <w:jc w:val="center"/>
            <w:rPr>
              <w:szCs w:val="24"/>
            </w:rPr>
          </w:pPr>
          <w:r w:rsidRPr="007E3F05">
            <w:rPr>
              <w:szCs w:val="24"/>
            </w:rPr>
            <w:fldChar w:fldCharType="begin"/>
          </w:r>
          <w:r w:rsidRPr="007E3F05">
            <w:rPr>
              <w:szCs w:val="24"/>
            </w:rPr>
            <w:instrText xml:space="preserve"> DOCVARIABLE  invent  \* MERGEFORMAT </w:instrText>
          </w:r>
          <w:r w:rsidRPr="007E3F05">
            <w:rPr>
              <w:szCs w:val="24"/>
            </w:rPr>
            <w:fldChar w:fldCharType="separate"/>
          </w:r>
          <w:r w:rsidR="008B46BE">
            <w:rPr>
              <w:szCs w:val="24"/>
            </w:rPr>
            <w:t xml:space="preserve"> </w:t>
          </w:r>
          <w:r w:rsidRPr="007E3F05">
            <w:rPr>
              <w:szCs w:val="24"/>
            </w:rPr>
            <w:fldChar w:fldCharType="end"/>
          </w:r>
          <w:r w:rsidRPr="007E3F05">
            <w:rPr>
              <w:szCs w:val="24"/>
              <w:lang w:val="en-US"/>
            </w:rPr>
            <w:t xml:space="preserve"> </w:t>
          </w:r>
          <w:r w:rsidRPr="007E3F05">
            <w:rPr>
              <w:sz w:val="20"/>
              <w:lang w:val="en-US"/>
            </w:rPr>
            <w:fldChar w:fldCharType="begin"/>
          </w:r>
          <w:r w:rsidRPr="007E3F05">
            <w:rPr>
              <w:sz w:val="20"/>
              <w:lang w:val="en-US"/>
            </w:rPr>
            <w:instrText xml:space="preserve"> DOCVARIABLE  kt1  \* MERGEFORMAT </w:instrText>
          </w:r>
          <w:r w:rsidRPr="007E3F05">
            <w:rPr>
              <w:sz w:val="20"/>
              <w:lang w:val="en-US"/>
            </w:rPr>
            <w:fldChar w:fldCharType="separate"/>
          </w:r>
          <w:r w:rsidR="008B46BE">
            <w:rPr>
              <w:sz w:val="20"/>
              <w:lang w:val="en-US"/>
            </w:rPr>
            <w:t xml:space="preserve"> </w:t>
          </w:r>
          <w:r w:rsidRPr="007E3F05">
            <w:rPr>
              <w:sz w:val="20"/>
              <w:lang w:val="en-US"/>
            </w:rPr>
            <w:fldChar w:fldCharType="end"/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8306E" w:rsidRDefault="00E56238" w:rsidP="003E6F6E">
          <w:pPr>
            <w:pStyle w:val="a4"/>
            <w:spacing w:line="240" w:lineRule="exact"/>
            <w:ind w:left="57"/>
            <w:rPr>
              <w:szCs w:val="24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DOCVARIABLE  Dolj2  \* MERGEFORMAT </w:instrText>
          </w:r>
          <w:r>
            <w:rPr>
              <w:szCs w:val="24"/>
            </w:rPr>
            <w:fldChar w:fldCharType="separate"/>
          </w:r>
          <w:r w:rsidR="008B46BE">
            <w:rPr>
              <w:szCs w:val="24"/>
            </w:rPr>
            <w:t xml:space="preserve"> </w:t>
          </w:r>
          <w:r>
            <w:rPr>
              <w:szCs w:val="24"/>
            </w:rPr>
            <w:fldChar w:fldCharType="end"/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3E6F6E">
          <w:pPr>
            <w:pStyle w:val="a4"/>
            <w:spacing w:line="240" w:lineRule="exact"/>
            <w:ind w:left="28"/>
            <w:rPr>
              <w:w w:val="88"/>
              <w:szCs w:val="24"/>
            </w:rPr>
          </w:pPr>
          <w:r>
            <w:rPr>
              <w:w w:val="88"/>
              <w:szCs w:val="24"/>
            </w:rPr>
            <w:fldChar w:fldCharType="begin"/>
          </w:r>
          <w:r>
            <w:rPr>
              <w:w w:val="88"/>
              <w:szCs w:val="24"/>
            </w:rPr>
            <w:instrText xml:space="preserve"> DOCVARIABLE  FIO2  \* MERGEFORMAT </w:instrText>
          </w:r>
          <w:r>
            <w:rPr>
              <w:w w:val="88"/>
              <w:szCs w:val="24"/>
            </w:rPr>
            <w:fldChar w:fldCharType="separate"/>
          </w:r>
          <w:r w:rsidR="008B46BE">
            <w:rPr>
              <w:w w:val="88"/>
              <w:szCs w:val="24"/>
            </w:rPr>
            <w:t xml:space="preserve"> </w:t>
          </w:r>
          <w:r>
            <w:rPr>
              <w:w w:val="88"/>
              <w:szCs w:val="24"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E6273F" w:rsidRDefault="00E56238" w:rsidP="0057374D">
          <w:pPr>
            <w:pStyle w:val="a4"/>
            <w:spacing w:line="240" w:lineRule="exact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932380" w:rsidRDefault="00E56238" w:rsidP="0057374D">
          <w:pPr>
            <w:pStyle w:val="a4"/>
            <w:spacing w:line="240" w:lineRule="exact"/>
            <w:jc w:val="center"/>
            <w:rPr>
              <w:color w:val="FFFFFF"/>
            </w:rPr>
          </w:pPr>
        </w:p>
      </w:tc>
      <w:tc>
        <w:tcPr>
          <w:tcW w:w="85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BF7CF6" w:rsidRDefault="00E56238" w:rsidP="0057374D">
          <w:pPr>
            <w:pStyle w:val="a4"/>
            <w:jc w:val="center"/>
            <w:rPr>
              <w:sz w:val="32"/>
              <w:szCs w:val="32"/>
              <w:lang w:val="en-US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DOCVARIABLE  stadia  \* MERGEFORMAT </w:instrText>
          </w:r>
          <w:r>
            <w:rPr>
              <w:sz w:val="32"/>
              <w:szCs w:val="32"/>
            </w:rPr>
            <w:fldChar w:fldCharType="separate"/>
          </w:r>
          <w:r w:rsidR="008B46BE">
            <w:rPr>
              <w:sz w:val="32"/>
              <w:szCs w:val="32"/>
            </w:rPr>
            <w:t xml:space="preserve"> </w:t>
          </w:r>
          <w:r>
            <w:rPr>
              <w:sz w:val="32"/>
              <w:szCs w:val="32"/>
            </w:rPr>
            <w:fldChar w:fldCharType="end"/>
          </w:r>
        </w:p>
      </w:tc>
      <w:tc>
        <w:tcPr>
          <w:tcW w:w="113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3E2918" w:rsidRDefault="00E56238" w:rsidP="0057374D">
          <w:pPr>
            <w:pStyle w:val="a4"/>
            <w:jc w:val="center"/>
            <w:rPr>
              <w:color w:val="FFFFFF"/>
              <w:sz w:val="32"/>
              <w:szCs w:val="32"/>
            </w:rPr>
          </w:pPr>
          <w:r w:rsidRPr="002165C0">
            <w:rPr>
              <w:sz w:val="32"/>
              <w:szCs w:val="32"/>
              <w:lang w:val="en-US"/>
            </w:rPr>
            <w:fldChar w:fldCharType="begin"/>
          </w:r>
          <w:r w:rsidRPr="002165C0">
            <w:rPr>
              <w:sz w:val="32"/>
              <w:szCs w:val="32"/>
              <w:lang w:val="en-US"/>
            </w:rPr>
            <w:instrText xml:space="preserve"> </w:instrText>
          </w:r>
          <w:r>
            <w:rPr>
              <w:sz w:val="32"/>
              <w:szCs w:val="32"/>
              <w:lang w:val="en-US"/>
            </w:rPr>
            <w:instrText xml:space="preserve">if </w:instrText>
          </w:r>
          <w:r>
            <w:rPr>
              <w:sz w:val="32"/>
              <w:szCs w:val="32"/>
              <w:lang w:val="en-US"/>
            </w:rPr>
            <w:fldChar w:fldCharType="begin"/>
          </w:r>
          <w:r>
            <w:rPr>
              <w:sz w:val="32"/>
              <w:szCs w:val="32"/>
              <w:lang w:val="en-US"/>
            </w:rPr>
            <w:instrText xml:space="preserve"> NUMPAGES   \* MERGEFORMAT </w:instrText>
          </w:r>
          <w:r>
            <w:rPr>
              <w:sz w:val="32"/>
              <w:szCs w:val="32"/>
              <w:lang w:val="en-US"/>
            </w:rPr>
            <w:fldChar w:fldCharType="separate"/>
          </w:r>
          <w:r w:rsidR="004B63B7">
            <w:rPr>
              <w:noProof/>
              <w:sz w:val="32"/>
              <w:szCs w:val="32"/>
              <w:lang w:val="en-US"/>
            </w:rPr>
            <w:instrText>1</w:instrText>
          </w:r>
          <w:r>
            <w:rPr>
              <w:sz w:val="32"/>
              <w:szCs w:val="32"/>
              <w:lang w:val="en-US"/>
            </w:rPr>
            <w:fldChar w:fldCharType="end"/>
          </w:r>
          <w:r>
            <w:rPr>
              <w:sz w:val="32"/>
              <w:szCs w:val="32"/>
              <w:lang w:val="en-US"/>
            </w:rPr>
            <w:instrText xml:space="preserve"> &gt;"1" 1 ""</w:instrText>
          </w:r>
          <w:r w:rsidRPr="002165C0">
            <w:rPr>
              <w:sz w:val="32"/>
              <w:szCs w:val="32"/>
              <w:lang w:val="en-US"/>
            </w:rPr>
            <w:fldChar w:fldCharType="end"/>
          </w:r>
        </w:p>
      </w:tc>
      <w:tc>
        <w:tcPr>
          <w:tcW w:w="113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21137E" w:rsidRDefault="00E56238" w:rsidP="0057374D">
          <w:pPr>
            <w:pStyle w:val="a4"/>
            <w:jc w:val="center"/>
            <w:rPr>
              <w:color w:val="FFFFFF"/>
              <w:sz w:val="32"/>
              <w:szCs w:val="32"/>
            </w:rPr>
          </w:pPr>
          <w:r w:rsidRPr="00AC05F7">
            <w:rPr>
              <w:sz w:val="32"/>
              <w:szCs w:val="32"/>
            </w:rPr>
            <w:fldChar w:fldCharType="begin"/>
          </w:r>
          <w:r w:rsidRPr="00AC05F7">
            <w:rPr>
              <w:sz w:val="32"/>
              <w:szCs w:val="32"/>
            </w:rPr>
            <w:instrText xml:space="preserve"> NUMPAGES   \* MERGEFORMAT </w:instrText>
          </w:r>
          <w:r w:rsidRPr="00AC05F7">
            <w:rPr>
              <w:sz w:val="32"/>
              <w:szCs w:val="32"/>
            </w:rPr>
            <w:fldChar w:fldCharType="separate"/>
          </w:r>
          <w:r w:rsidR="004B63B7">
            <w:rPr>
              <w:noProof/>
              <w:sz w:val="32"/>
              <w:szCs w:val="32"/>
            </w:rPr>
            <w:t>1</w:t>
          </w:r>
          <w:r w:rsidRPr="00AC05F7">
            <w:rPr>
              <w:sz w:val="32"/>
              <w:szCs w:val="32"/>
            </w:rPr>
            <w:fldChar w:fldCharType="end"/>
          </w:r>
        </w:p>
      </w:tc>
    </w:tr>
    <w:tr w:rsidR="00E56238" w:rsidRPr="00895592" w:rsidTr="00EF2B2E">
      <w:trPr>
        <w:trHeight w:hRule="exact" w:val="284"/>
        <w:jc w:val="right"/>
      </w:trPr>
      <w:tc>
        <w:tcPr>
          <w:tcW w:w="113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57374D">
          <w:pPr>
            <w:pStyle w:val="a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283" w:type="dxa"/>
          <w:gridSpan w:val="2"/>
          <w:vMerge/>
          <w:tcBorders>
            <w:left w:val="single" w:sz="12" w:space="0" w:color="auto"/>
            <w:right w:val="single" w:sz="12" w:space="0" w:color="auto"/>
          </w:tcBorders>
        </w:tcPr>
        <w:p w:rsidR="00E56238" w:rsidRPr="00F30975" w:rsidRDefault="00E56238" w:rsidP="0057374D">
          <w:pPr>
            <w:pStyle w:val="a4"/>
            <w:spacing w:line="240" w:lineRule="exact"/>
            <w:rPr>
              <w:color w:val="FFFFFF"/>
            </w:rPr>
          </w:pPr>
        </w:p>
      </w:tc>
      <w:tc>
        <w:tcPr>
          <w:tcW w:w="397" w:type="dxa"/>
          <w:gridSpan w:val="2"/>
          <w:vMerge/>
          <w:tcBorders>
            <w:left w:val="single" w:sz="12" w:space="0" w:color="auto"/>
            <w:right w:val="single" w:sz="12" w:space="0" w:color="auto"/>
          </w:tcBorders>
        </w:tcPr>
        <w:p w:rsidR="00E56238" w:rsidRPr="00E6273F" w:rsidRDefault="00E56238" w:rsidP="0057374D">
          <w:pPr>
            <w:pStyle w:val="a4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8306E" w:rsidRDefault="00E56238" w:rsidP="003E6F6E">
          <w:pPr>
            <w:pStyle w:val="a4"/>
            <w:spacing w:line="240" w:lineRule="exact"/>
            <w:ind w:left="57"/>
            <w:rPr>
              <w:szCs w:val="24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DOCVARIABLE  Dolj3  \* MERGEFORMAT </w:instrText>
          </w:r>
          <w:r>
            <w:rPr>
              <w:szCs w:val="24"/>
            </w:rPr>
            <w:fldChar w:fldCharType="separate"/>
          </w:r>
          <w:r w:rsidR="008B46BE">
            <w:rPr>
              <w:szCs w:val="24"/>
            </w:rPr>
            <w:t xml:space="preserve"> </w:t>
          </w:r>
          <w:r>
            <w:rPr>
              <w:szCs w:val="24"/>
            </w:rPr>
            <w:fldChar w:fldCharType="end"/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3E6F6E">
          <w:pPr>
            <w:pStyle w:val="a4"/>
            <w:spacing w:line="240" w:lineRule="exact"/>
            <w:ind w:left="28"/>
            <w:rPr>
              <w:w w:val="88"/>
              <w:szCs w:val="24"/>
            </w:rPr>
          </w:pPr>
          <w:r>
            <w:rPr>
              <w:w w:val="88"/>
              <w:szCs w:val="24"/>
            </w:rPr>
            <w:fldChar w:fldCharType="begin"/>
          </w:r>
          <w:r>
            <w:rPr>
              <w:w w:val="88"/>
              <w:szCs w:val="24"/>
            </w:rPr>
            <w:instrText xml:space="preserve"> DOCVARIABLE  FIO3  \* MERGEFORMAT </w:instrText>
          </w:r>
          <w:r>
            <w:rPr>
              <w:w w:val="88"/>
              <w:szCs w:val="24"/>
            </w:rPr>
            <w:fldChar w:fldCharType="separate"/>
          </w:r>
          <w:r w:rsidR="008B46BE">
            <w:rPr>
              <w:w w:val="88"/>
              <w:szCs w:val="24"/>
            </w:rPr>
            <w:t xml:space="preserve"> </w:t>
          </w:r>
          <w:r>
            <w:rPr>
              <w:w w:val="88"/>
              <w:szCs w:val="24"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E6273F" w:rsidRDefault="00E56238" w:rsidP="0057374D">
          <w:pPr>
            <w:pStyle w:val="a4"/>
            <w:spacing w:line="240" w:lineRule="exact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932380" w:rsidRDefault="00E56238" w:rsidP="0057374D">
          <w:pPr>
            <w:pStyle w:val="a4"/>
            <w:spacing w:line="240" w:lineRule="exact"/>
            <w:jc w:val="center"/>
            <w:rPr>
              <w:color w:val="FFFFFF"/>
            </w:rPr>
          </w:pPr>
        </w:p>
      </w:tc>
      <w:tc>
        <w:tcPr>
          <w:tcW w:w="85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142B7A" w:rsidRDefault="00E56238" w:rsidP="0057374D">
          <w:pPr>
            <w:pStyle w:val="a4"/>
            <w:jc w:val="center"/>
            <w:rPr>
              <w:color w:val="FFFFFF"/>
            </w:rPr>
          </w:pPr>
        </w:p>
      </w:tc>
      <w:tc>
        <w:tcPr>
          <w:tcW w:w="85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142B7A" w:rsidRDefault="00E56238" w:rsidP="0057374D">
          <w:pPr>
            <w:pStyle w:val="a4"/>
            <w:jc w:val="center"/>
            <w:rPr>
              <w:color w:val="FFFFFF"/>
            </w:rPr>
          </w:pPr>
        </w:p>
      </w:tc>
      <w:tc>
        <w:tcPr>
          <w:tcW w:w="113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142B7A" w:rsidRDefault="00E56238" w:rsidP="0057374D">
          <w:pPr>
            <w:pStyle w:val="a4"/>
            <w:jc w:val="center"/>
            <w:rPr>
              <w:color w:val="FFFFFF"/>
            </w:rPr>
          </w:pPr>
        </w:p>
      </w:tc>
    </w:tr>
    <w:tr w:rsidR="00E56238" w:rsidRPr="00895592" w:rsidTr="00EF2B2E">
      <w:trPr>
        <w:trHeight w:hRule="exact" w:val="284"/>
        <w:jc w:val="right"/>
      </w:trPr>
      <w:tc>
        <w:tcPr>
          <w:tcW w:w="113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57374D">
          <w:pPr>
            <w:pStyle w:val="a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283" w:type="dxa"/>
          <w:gridSpan w:val="2"/>
          <w:vMerge/>
          <w:tcBorders>
            <w:left w:val="single" w:sz="12" w:space="0" w:color="auto"/>
            <w:right w:val="single" w:sz="12" w:space="0" w:color="auto"/>
          </w:tcBorders>
        </w:tcPr>
        <w:p w:rsidR="00E56238" w:rsidRPr="00F30975" w:rsidRDefault="00E56238" w:rsidP="0057374D">
          <w:pPr>
            <w:pStyle w:val="a4"/>
            <w:spacing w:line="240" w:lineRule="exact"/>
            <w:rPr>
              <w:color w:val="FFFFFF"/>
            </w:rPr>
          </w:pPr>
        </w:p>
      </w:tc>
      <w:tc>
        <w:tcPr>
          <w:tcW w:w="397" w:type="dxa"/>
          <w:gridSpan w:val="2"/>
          <w:vMerge/>
          <w:tcBorders>
            <w:left w:val="single" w:sz="12" w:space="0" w:color="auto"/>
            <w:right w:val="single" w:sz="12" w:space="0" w:color="auto"/>
          </w:tcBorders>
        </w:tcPr>
        <w:p w:rsidR="00E56238" w:rsidRPr="00E6273F" w:rsidRDefault="00E56238" w:rsidP="0057374D">
          <w:pPr>
            <w:pStyle w:val="a4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8306E" w:rsidRDefault="00E56238" w:rsidP="003E6F6E">
          <w:pPr>
            <w:pStyle w:val="a4"/>
            <w:spacing w:line="240" w:lineRule="exact"/>
            <w:ind w:left="57"/>
            <w:rPr>
              <w:szCs w:val="24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DOCVARIABLE  Dolj4  \* MERGEFORMAT </w:instrText>
          </w:r>
          <w:r>
            <w:rPr>
              <w:szCs w:val="24"/>
            </w:rPr>
            <w:fldChar w:fldCharType="separate"/>
          </w:r>
          <w:r w:rsidR="008B46BE">
            <w:rPr>
              <w:szCs w:val="24"/>
            </w:rPr>
            <w:t xml:space="preserve"> </w:t>
          </w:r>
          <w:r>
            <w:rPr>
              <w:szCs w:val="24"/>
            </w:rPr>
            <w:fldChar w:fldCharType="end"/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3E6F6E">
          <w:pPr>
            <w:pStyle w:val="a4"/>
            <w:spacing w:line="240" w:lineRule="exact"/>
            <w:ind w:left="28"/>
            <w:rPr>
              <w:w w:val="88"/>
              <w:szCs w:val="24"/>
            </w:rPr>
          </w:pPr>
          <w:r>
            <w:rPr>
              <w:w w:val="88"/>
              <w:szCs w:val="24"/>
            </w:rPr>
            <w:fldChar w:fldCharType="begin"/>
          </w:r>
          <w:r>
            <w:rPr>
              <w:w w:val="88"/>
              <w:szCs w:val="24"/>
            </w:rPr>
            <w:instrText xml:space="preserve"> DOCVARIABLE  FIO4  \* MERGEFORMAT </w:instrText>
          </w:r>
          <w:r>
            <w:rPr>
              <w:w w:val="88"/>
              <w:szCs w:val="24"/>
            </w:rPr>
            <w:fldChar w:fldCharType="separate"/>
          </w:r>
          <w:r w:rsidR="008B46BE">
            <w:rPr>
              <w:w w:val="88"/>
              <w:szCs w:val="24"/>
            </w:rPr>
            <w:t xml:space="preserve"> </w:t>
          </w:r>
          <w:r>
            <w:rPr>
              <w:w w:val="88"/>
              <w:szCs w:val="24"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E6273F" w:rsidRDefault="00E56238" w:rsidP="0057374D">
          <w:pPr>
            <w:pStyle w:val="a4"/>
            <w:spacing w:line="240" w:lineRule="exact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57374D" w:rsidRDefault="00E56238" w:rsidP="0057374D">
          <w:pPr>
            <w:pStyle w:val="a4"/>
            <w:spacing w:line="240" w:lineRule="exact"/>
            <w:jc w:val="center"/>
            <w:rPr>
              <w:rFonts w:ascii="Times New Roman" w:hAnsi="Times New Roman"/>
              <w:color w:val="FFFFFF"/>
              <w:szCs w:val="24"/>
            </w:rPr>
          </w:pPr>
          <w:r w:rsidRPr="006C100D">
            <w:rPr>
              <w:szCs w:val="24"/>
            </w:rPr>
            <w:t>Ведомость объемов</w:t>
          </w:r>
          <w:r w:rsidRPr="006C100D">
            <w:rPr>
              <w:rFonts w:ascii="Times New Roman" w:hAnsi="Times New Roman"/>
              <w:szCs w:val="24"/>
            </w:rPr>
            <w:t xml:space="preserve"> </w:t>
          </w:r>
          <w:r w:rsidRPr="006C100D">
            <w:rPr>
              <w:szCs w:val="24"/>
            </w:rPr>
            <w:t>строительных</w:t>
          </w:r>
        </w:p>
        <w:p w:rsidR="00E56238" w:rsidRPr="00D63414" w:rsidRDefault="00E56238" w:rsidP="0057374D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6C100D">
            <w:rPr>
              <w:szCs w:val="24"/>
            </w:rPr>
            <w:t>и монтажных работ</w:t>
          </w:r>
        </w:p>
      </w:tc>
      <w:tc>
        <w:tcPr>
          <w:tcW w:w="2836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495E5E" w:rsidRDefault="00E56238" w:rsidP="0057374D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DOCVARIABLE  filial  \* MERGEFORMAT </w:instrText>
          </w:r>
          <w:r>
            <w:rPr>
              <w:szCs w:val="24"/>
            </w:rPr>
            <w:fldChar w:fldCharType="separate"/>
          </w:r>
          <w:r w:rsidR="008B46BE">
            <w:rPr>
              <w:szCs w:val="24"/>
            </w:rPr>
            <w:t xml:space="preserve"> </w:t>
          </w:r>
          <w:r>
            <w:rPr>
              <w:szCs w:val="24"/>
            </w:rPr>
            <w:fldChar w:fldCharType="end"/>
          </w:r>
        </w:p>
      </w:tc>
    </w:tr>
    <w:tr w:rsidR="00E56238" w:rsidRPr="00895592" w:rsidTr="00EF2B2E">
      <w:trPr>
        <w:trHeight w:hRule="exact" w:val="284"/>
        <w:jc w:val="right"/>
      </w:trPr>
      <w:tc>
        <w:tcPr>
          <w:tcW w:w="113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57374D">
          <w:pPr>
            <w:pStyle w:val="a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283" w:type="dxa"/>
          <w:gridSpan w:val="2"/>
          <w:vMerge/>
          <w:tcBorders>
            <w:left w:val="single" w:sz="12" w:space="0" w:color="auto"/>
            <w:right w:val="single" w:sz="12" w:space="0" w:color="auto"/>
          </w:tcBorders>
        </w:tcPr>
        <w:p w:rsidR="00E56238" w:rsidRPr="00F30975" w:rsidRDefault="00E56238" w:rsidP="0057374D">
          <w:pPr>
            <w:pStyle w:val="a4"/>
            <w:spacing w:line="240" w:lineRule="exact"/>
            <w:rPr>
              <w:color w:val="FFFFFF"/>
            </w:rPr>
          </w:pPr>
        </w:p>
      </w:tc>
      <w:tc>
        <w:tcPr>
          <w:tcW w:w="397" w:type="dxa"/>
          <w:gridSpan w:val="2"/>
          <w:vMerge/>
          <w:tcBorders>
            <w:left w:val="single" w:sz="12" w:space="0" w:color="auto"/>
            <w:right w:val="single" w:sz="12" w:space="0" w:color="auto"/>
          </w:tcBorders>
        </w:tcPr>
        <w:p w:rsidR="00E56238" w:rsidRPr="00E6273F" w:rsidRDefault="00E56238" w:rsidP="0057374D">
          <w:pPr>
            <w:pStyle w:val="a4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B3672B" w:rsidRDefault="00E56238" w:rsidP="003E6F6E">
          <w:pPr>
            <w:pStyle w:val="a4"/>
            <w:spacing w:line="240" w:lineRule="exact"/>
            <w:ind w:left="57"/>
            <w:rPr>
              <w:szCs w:val="24"/>
            </w:rPr>
          </w:pPr>
          <w:r>
            <w:rPr>
              <w:szCs w:val="24"/>
              <w:lang w:val="en-US"/>
            </w:rPr>
            <w:fldChar w:fldCharType="begin"/>
          </w:r>
          <w:r w:rsidRPr="00B3672B">
            <w:rPr>
              <w:szCs w:val="24"/>
            </w:rPr>
            <w:instrText xml:space="preserve"> </w:instrText>
          </w:r>
          <w:r>
            <w:rPr>
              <w:szCs w:val="24"/>
              <w:lang w:val="en-US"/>
            </w:rPr>
            <w:instrText>DOCVARIABLE</w:instrText>
          </w:r>
          <w:r w:rsidRPr="00B3672B">
            <w:rPr>
              <w:szCs w:val="24"/>
            </w:rPr>
            <w:instrText xml:space="preserve">  </w:instrText>
          </w:r>
          <w:r>
            <w:rPr>
              <w:szCs w:val="24"/>
              <w:lang w:val="en-US"/>
            </w:rPr>
            <w:instrText>Dolj</w:instrText>
          </w:r>
          <w:r w:rsidRPr="00B3672B">
            <w:rPr>
              <w:szCs w:val="24"/>
            </w:rPr>
            <w:instrText xml:space="preserve">5  \* </w:instrText>
          </w:r>
          <w:r>
            <w:rPr>
              <w:szCs w:val="24"/>
              <w:lang w:val="en-US"/>
            </w:rPr>
            <w:instrText>MERGEFORMAT</w:instrText>
          </w:r>
          <w:r w:rsidRPr="00B3672B">
            <w:rPr>
              <w:szCs w:val="24"/>
            </w:rPr>
            <w:instrText xml:space="preserve"> </w:instrText>
          </w:r>
          <w:r>
            <w:rPr>
              <w:szCs w:val="24"/>
              <w:lang w:val="en-US"/>
            </w:rPr>
            <w:fldChar w:fldCharType="separate"/>
          </w:r>
          <w:r w:rsidR="008B46BE">
            <w:rPr>
              <w:szCs w:val="24"/>
              <w:lang w:val="en-US"/>
            </w:rPr>
            <w:t xml:space="preserve"> </w:t>
          </w:r>
          <w:r>
            <w:rPr>
              <w:szCs w:val="24"/>
              <w:lang w:val="en-US"/>
            </w:rPr>
            <w:fldChar w:fldCharType="end"/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3E6F6E">
          <w:pPr>
            <w:pStyle w:val="a4"/>
            <w:spacing w:line="240" w:lineRule="exact"/>
            <w:ind w:left="28"/>
            <w:rPr>
              <w:w w:val="88"/>
              <w:szCs w:val="24"/>
            </w:rPr>
          </w:pPr>
          <w:r>
            <w:rPr>
              <w:w w:val="88"/>
              <w:szCs w:val="24"/>
            </w:rPr>
            <w:fldChar w:fldCharType="begin"/>
          </w:r>
          <w:r>
            <w:rPr>
              <w:w w:val="88"/>
              <w:szCs w:val="24"/>
            </w:rPr>
            <w:instrText xml:space="preserve"> DOCVARIABLE  FIO5  \* MERGEFORMAT </w:instrText>
          </w:r>
          <w:r>
            <w:rPr>
              <w:w w:val="88"/>
              <w:szCs w:val="24"/>
            </w:rPr>
            <w:fldChar w:fldCharType="separate"/>
          </w:r>
          <w:r w:rsidR="008B46BE">
            <w:rPr>
              <w:w w:val="88"/>
              <w:szCs w:val="24"/>
            </w:rPr>
            <w:t xml:space="preserve"> </w:t>
          </w:r>
          <w:r>
            <w:rPr>
              <w:w w:val="88"/>
              <w:szCs w:val="24"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E6273F" w:rsidRDefault="00E56238" w:rsidP="0057374D">
          <w:pPr>
            <w:pStyle w:val="a4"/>
            <w:spacing w:line="240" w:lineRule="exact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932380" w:rsidRDefault="00E56238" w:rsidP="0057374D">
          <w:pPr>
            <w:pStyle w:val="a4"/>
            <w:spacing w:line="240" w:lineRule="exact"/>
            <w:jc w:val="center"/>
            <w:rPr>
              <w:color w:val="FFFFFF"/>
            </w:rPr>
          </w:pPr>
        </w:p>
      </w:tc>
      <w:tc>
        <w:tcPr>
          <w:tcW w:w="2836" w:type="dxa"/>
          <w:gridSpan w:val="3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932380" w:rsidRDefault="00E56238" w:rsidP="0057374D">
          <w:pPr>
            <w:pStyle w:val="a4"/>
            <w:spacing w:line="240" w:lineRule="exact"/>
            <w:jc w:val="center"/>
            <w:rPr>
              <w:color w:val="FFFFFF"/>
            </w:rPr>
          </w:pPr>
        </w:p>
      </w:tc>
    </w:tr>
    <w:tr w:rsidR="00E56238" w:rsidRPr="00895592" w:rsidTr="00EF2B2E">
      <w:trPr>
        <w:trHeight w:hRule="exact" w:val="284"/>
        <w:jc w:val="right"/>
      </w:trPr>
      <w:tc>
        <w:tcPr>
          <w:tcW w:w="113" w:type="dxa"/>
          <w:tcBorders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57374D">
          <w:pPr>
            <w:pStyle w:val="a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283" w:type="dxa"/>
          <w:gridSpan w:val="2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56238" w:rsidRPr="00F30975" w:rsidRDefault="00E56238" w:rsidP="0057374D">
          <w:pPr>
            <w:pStyle w:val="a4"/>
            <w:spacing w:line="240" w:lineRule="exact"/>
            <w:rPr>
              <w:color w:val="FFFFFF"/>
            </w:rPr>
          </w:pPr>
        </w:p>
      </w:tc>
      <w:tc>
        <w:tcPr>
          <w:tcW w:w="397" w:type="dxa"/>
          <w:gridSpan w:val="2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56238" w:rsidRPr="00E6273F" w:rsidRDefault="00E56238" w:rsidP="0057374D">
          <w:pPr>
            <w:pStyle w:val="a4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gridSpan w:val="2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B3672B" w:rsidRDefault="00E56238" w:rsidP="0057374D">
          <w:pPr>
            <w:pStyle w:val="a4"/>
            <w:spacing w:line="240" w:lineRule="exact"/>
            <w:ind w:left="57"/>
            <w:rPr>
              <w:szCs w:val="24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DOCVARIABLE  dolj6  \* MERGEFORMAT </w:instrText>
          </w:r>
          <w:r>
            <w:rPr>
              <w:szCs w:val="24"/>
            </w:rPr>
            <w:fldChar w:fldCharType="separate"/>
          </w:r>
          <w:r w:rsidR="008B46BE">
            <w:rPr>
              <w:szCs w:val="24"/>
            </w:rPr>
            <w:t xml:space="preserve"> </w:t>
          </w:r>
          <w:r>
            <w:rPr>
              <w:szCs w:val="24"/>
            </w:rPr>
            <w:fldChar w:fldCharType="end"/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ind w:left="28"/>
            <w:rPr>
              <w:w w:val="88"/>
              <w:szCs w:val="24"/>
            </w:rPr>
          </w:pPr>
          <w:r>
            <w:rPr>
              <w:w w:val="88"/>
              <w:szCs w:val="24"/>
            </w:rPr>
            <w:fldChar w:fldCharType="begin"/>
          </w:r>
          <w:r>
            <w:rPr>
              <w:w w:val="88"/>
              <w:szCs w:val="24"/>
            </w:rPr>
            <w:instrText xml:space="preserve"> DOCVARIABLE  fio6  \* MERGEFORMAT </w:instrText>
          </w:r>
          <w:r>
            <w:rPr>
              <w:w w:val="88"/>
              <w:szCs w:val="24"/>
            </w:rPr>
            <w:fldChar w:fldCharType="separate"/>
          </w:r>
          <w:r w:rsidR="008B46BE">
            <w:rPr>
              <w:w w:val="88"/>
              <w:szCs w:val="24"/>
            </w:rPr>
            <w:t xml:space="preserve"> </w:t>
          </w:r>
          <w:r>
            <w:rPr>
              <w:w w:val="88"/>
              <w:szCs w:val="24"/>
            </w:rPr>
            <w:fldChar w:fldCharType="end"/>
          </w:r>
        </w:p>
      </w:tc>
      <w:tc>
        <w:tcPr>
          <w:tcW w:w="85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E6273F" w:rsidRDefault="00E56238" w:rsidP="0057374D">
          <w:pPr>
            <w:pStyle w:val="a4"/>
            <w:spacing w:line="240" w:lineRule="exact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F30975" w:rsidRDefault="00E56238" w:rsidP="0057374D">
          <w:pPr>
            <w:pStyle w:val="a4"/>
            <w:spacing w:line="240" w:lineRule="exact"/>
            <w:rPr>
              <w:szCs w:val="24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932380" w:rsidRDefault="00E56238" w:rsidP="0057374D">
          <w:pPr>
            <w:pStyle w:val="a4"/>
            <w:spacing w:line="240" w:lineRule="exact"/>
            <w:jc w:val="center"/>
            <w:rPr>
              <w:color w:val="FFFFFF"/>
            </w:rPr>
          </w:pPr>
        </w:p>
      </w:tc>
      <w:tc>
        <w:tcPr>
          <w:tcW w:w="2836" w:type="dxa"/>
          <w:gridSpan w:val="3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932380" w:rsidRDefault="00E56238" w:rsidP="0057374D">
          <w:pPr>
            <w:pStyle w:val="a4"/>
            <w:spacing w:line="240" w:lineRule="exact"/>
            <w:jc w:val="center"/>
            <w:rPr>
              <w:color w:val="FFFFFF"/>
            </w:rPr>
          </w:pPr>
        </w:p>
      </w:tc>
    </w:tr>
  </w:tbl>
  <w:p w:rsidR="00E56238" w:rsidRPr="00A9344E" w:rsidRDefault="00E56238" w:rsidP="00A9344E">
    <w:pPr>
      <w:pStyle w:val="a4"/>
      <w:ind w:left="7796"/>
      <w:rPr>
        <w:szCs w:val="24"/>
      </w:rPr>
    </w:pPr>
    <w:r w:rsidRPr="00A9344E">
      <w:rPr>
        <w:szCs w:val="24"/>
      </w:rPr>
      <w:t>Формат А4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238" w:rsidRPr="00E6273F" w:rsidRDefault="00E56238" w:rsidP="0048755D">
    <w:pPr>
      <w:ind w:left="851"/>
      <w:rPr>
        <w:color w:val="FFFFFF"/>
        <w:sz w:val="4"/>
        <w:szCs w:val="4"/>
      </w:rPr>
    </w:pPr>
  </w:p>
  <w:tbl>
    <w:tblPr>
      <w:tblW w:w="11175" w:type="dxa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1"/>
      <w:gridCol w:w="397"/>
      <w:gridCol w:w="567"/>
      <w:gridCol w:w="573"/>
      <w:gridCol w:w="569"/>
      <w:gridCol w:w="568"/>
      <w:gridCol w:w="851"/>
      <w:gridCol w:w="567"/>
      <w:gridCol w:w="6235"/>
      <w:gridCol w:w="567"/>
    </w:tblGrid>
    <w:tr w:rsidR="00E56238" w:rsidRPr="00895592" w:rsidTr="002336FE">
      <w:trPr>
        <w:cantSplit/>
        <w:trHeight w:hRule="exact" w:val="1418"/>
        <w:jc w:val="right"/>
      </w:trPr>
      <w:tc>
        <w:tcPr>
          <w:tcW w:w="28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E56238" w:rsidRPr="00896218" w:rsidRDefault="00E56238" w:rsidP="005B6866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proofErr w:type="spellStart"/>
          <w:r w:rsidRPr="0048755D">
            <w:rPr>
              <w:szCs w:val="24"/>
            </w:rPr>
            <w:t>Взам</w:t>
          </w:r>
          <w:proofErr w:type="spellEnd"/>
          <w:r w:rsidRPr="0048755D">
            <w:rPr>
              <w:szCs w:val="24"/>
            </w:rPr>
            <w:t xml:space="preserve">. инв. </w:t>
          </w:r>
          <w:r w:rsidRPr="0048755D">
            <w:rPr>
              <w:rFonts w:cs="Arial"/>
              <w:szCs w:val="24"/>
            </w:rPr>
            <w:t>№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E56238" w:rsidRPr="002336FE" w:rsidRDefault="00E56238" w:rsidP="002336FE">
          <w:pPr>
            <w:spacing w:line="240" w:lineRule="exact"/>
            <w:jc w:val="center"/>
            <w:rPr>
              <w:rFonts w:cs="RomanD"/>
              <w:sz w:val="24"/>
              <w:szCs w:val="24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DOCVARIABLE  invent1  \* MERGEFORMAT </w:instrText>
          </w:r>
          <w:r>
            <w:rPr>
              <w:szCs w:val="24"/>
            </w:rPr>
            <w:fldChar w:fldCharType="separate"/>
          </w:r>
          <w:r w:rsidR="008B46BE">
            <w:rPr>
              <w:szCs w:val="24"/>
            </w:rPr>
            <w:t xml:space="preserve"> </w:t>
          </w:r>
          <w:r>
            <w:rPr>
              <w:szCs w:val="24"/>
            </w:rPr>
            <w:fldChar w:fldCharType="end"/>
          </w:r>
          <w:r w:rsidRPr="007E3F05">
            <w:rPr>
              <w:szCs w:val="24"/>
              <w:lang w:val="en-US"/>
            </w:rPr>
            <w:t xml:space="preserve">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DOCVARIABLE  kt2  \* MERGEFORMAT </w:instrText>
          </w:r>
          <w:r>
            <w:rPr>
              <w:lang w:val="en-US"/>
            </w:rPr>
            <w:fldChar w:fldCharType="separate"/>
          </w:r>
          <w:r w:rsidR="008B46BE">
            <w:rPr>
              <w:lang w:val="en-US"/>
            </w:rPr>
            <w:t xml:space="preserve"> </w:t>
          </w:r>
          <w:r>
            <w:rPr>
              <w:lang w:val="en-US"/>
            </w:rPr>
            <w:fldChar w:fldCharType="end"/>
          </w:r>
        </w:p>
      </w:tc>
      <w:tc>
        <w:tcPr>
          <w:tcW w:w="10497" w:type="dxa"/>
          <w:gridSpan w:val="8"/>
          <w:vMerge w:val="restart"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E6273F" w:rsidRDefault="00E56238" w:rsidP="005B6866">
          <w:pPr>
            <w:rPr>
              <w:rFonts w:cs="RomanD"/>
              <w:color w:val="FFFFFF"/>
              <w:sz w:val="4"/>
              <w:szCs w:val="4"/>
            </w:rPr>
          </w:pPr>
        </w:p>
      </w:tc>
    </w:tr>
    <w:tr w:rsidR="00E56238" w:rsidRPr="00895592" w:rsidTr="002336FE">
      <w:trPr>
        <w:cantSplit/>
        <w:trHeight w:val="1985"/>
        <w:jc w:val="right"/>
      </w:trPr>
      <w:tc>
        <w:tcPr>
          <w:tcW w:w="28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E56238" w:rsidRPr="00896218" w:rsidRDefault="00E56238" w:rsidP="005B6866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48755D">
            <w:rPr>
              <w:szCs w:val="24"/>
            </w:rPr>
            <w:t>Подп. и дата</w:t>
          </w:r>
        </w:p>
      </w:tc>
      <w:tc>
        <w:tcPr>
          <w:tcW w:w="39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extDirection w:val="btLr"/>
          <w:vAlign w:val="center"/>
        </w:tcPr>
        <w:p w:rsidR="00E56238" w:rsidRPr="002336FE" w:rsidRDefault="00E56238" w:rsidP="002336FE">
          <w:pPr>
            <w:spacing w:line="240" w:lineRule="exact"/>
            <w:jc w:val="center"/>
            <w:rPr>
              <w:rFonts w:cs="RomanD"/>
              <w:sz w:val="24"/>
              <w:szCs w:val="24"/>
            </w:rPr>
          </w:pPr>
        </w:p>
      </w:tc>
      <w:tc>
        <w:tcPr>
          <w:tcW w:w="10497" w:type="dxa"/>
          <w:gridSpan w:val="8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48755D" w:rsidRDefault="00E56238" w:rsidP="005B6866">
          <w:pPr>
            <w:rPr>
              <w:rFonts w:cs="RomanD"/>
              <w:color w:val="FFFFFF"/>
              <w:sz w:val="24"/>
              <w:szCs w:val="24"/>
            </w:rPr>
          </w:pPr>
        </w:p>
      </w:tc>
    </w:tr>
    <w:tr w:rsidR="00E56238" w:rsidRPr="00895592" w:rsidTr="00E56238">
      <w:trPr>
        <w:trHeight w:hRule="exact" w:val="284"/>
        <w:jc w:val="right"/>
      </w:trPr>
      <w:tc>
        <w:tcPr>
          <w:tcW w:w="28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E56238" w:rsidRPr="00896218" w:rsidRDefault="00E56238" w:rsidP="005B6866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48755D">
            <w:rPr>
              <w:szCs w:val="24"/>
            </w:rPr>
            <w:t xml:space="preserve">Инв. </w:t>
          </w:r>
          <w:r w:rsidRPr="0048755D">
            <w:rPr>
              <w:rFonts w:cs="Arial"/>
              <w:szCs w:val="24"/>
            </w:rPr>
            <w:t>№</w:t>
          </w:r>
          <w:r w:rsidRPr="0048755D">
            <w:rPr>
              <w:szCs w:val="24"/>
            </w:rPr>
            <w:t xml:space="preserve"> подл.</w:t>
          </w:r>
        </w:p>
      </w:tc>
      <w:tc>
        <w:tcPr>
          <w:tcW w:w="39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E56238" w:rsidRPr="006E559F" w:rsidRDefault="00B078A5" w:rsidP="0057374D">
          <w:pPr>
            <w:pStyle w:val="a4"/>
            <w:spacing w:line="240" w:lineRule="exact"/>
            <w:jc w:val="center"/>
            <w:rPr>
              <w:szCs w:val="24"/>
            </w:rPr>
          </w:pPr>
          <w:r w:rsidRPr="007E3F05">
            <w:rPr>
              <w:szCs w:val="24"/>
            </w:rPr>
            <w:fldChar w:fldCharType="begin"/>
          </w:r>
          <w:r w:rsidRPr="007E3F05">
            <w:rPr>
              <w:szCs w:val="24"/>
            </w:rPr>
            <w:instrText xml:space="preserve"> DOCVARIABLE  invent  \* MERGEFORMAT </w:instrText>
          </w:r>
          <w:r w:rsidRPr="007E3F05">
            <w:rPr>
              <w:szCs w:val="24"/>
            </w:rPr>
            <w:fldChar w:fldCharType="separate"/>
          </w:r>
          <w:r w:rsidR="008B46BE">
            <w:rPr>
              <w:szCs w:val="24"/>
            </w:rPr>
            <w:t xml:space="preserve"> </w:t>
          </w:r>
          <w:r w:rsidRPr="007E3F05">
            <w:rPr>
              <w:szCs w:val="24"/>
            </w:rPr>
            <w:fldChar w:fldCharType="end"/>
          </w:r>
          <w:r w:rsidRPr="007E3F05">
            <w:rPr>
              <w:szCs w:val="24"/>
              <w:lang w:val="en-US"/>
            </w:rPr>
            <w:t xml:space="preserve"> </w:t>
          </w:r>
          <w:r w:rsidRPr="007E3F05">
            <w:rPr>
              <w:sz w:val="20"/>
              <w:lang w:val="en-US"/>
            </w:rPr>
            <w:fldChar w:fldCharType="begin"/>
          </w:r>
          <w:r w:rsidRPr="007E3F05">
            <w:rPr>
              <w:sz w:val="20"/>
              <w:lang w:val="en-US"/>
            </w:rPr>
            <w:instrText xml:space="preserve"> DOCVARIABLE  kt1  \* MERGEFORMAT </w:instrText>
          </w:r>
          <w:r w:rsidRPr="007E3F05">
            <w:rPr>
              <w:sz w:val="20"/>
              <w:lang w:val="en-US"/>
            </w:rPr>
            <w:fldChar w:fldCharType="separate"/>
          </w:r>
          <w:r w:rsidR="008B46BE">
            <w:rPr>
              <w:sz w:val="20"/>
              <w:lang w:val="en-US"/>
            </w:rPr>
            <w:t xml:space="preserve"> </w:t>
          </w:r>
          <w:r w:rsidRPr="007E3F05">
            <w:rPr>
              <w:sz w:val="20"/>
              <w:lang w:val="en-US"/>
            </w:rPr>
            <w:fldChar w:fldCharType="end"/>
          </w:r>
        </w:p>
      </w:tc>
      <w:tc>
        <w:tcPr>
          <w:tcW w:w="10497" w:type="dxa"/>
          <w:gridSpan w:val="8"/>
          <w:tcBorders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5B6866">
          <w:pPr>
            <w:rPr>
              <w:rFonts w:cs="RomanD"/>
              <w:color w:val="FFFFFF"/>
              <w:sz w:val="4"/>
              <w:szCs w:val="4"/>
            </w:rPr>
          </w:pPr>
        </w:p>
      </w:tc>
    </w:tr>
    <w:tr w:rsidR="00E56238" w:rsidRPr="00895592" w:rsidTr="00E56238">
      <w:trPr>
        <w:trHeight w:hRule="exact" w:val="284"/>
        <w:jc w:val="right"/>
      </w:trPr>
      <w:tc>
        <w:tcPr>
          <w:tcW w:w="281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E56238" w:rsidRPr="00036A4A" w:rsidRDefault="00E56238" w:rsidP="005B6866">
          <w:pPr>
            <w:pStyle w:val="a4"/>
            <w:jc w:val="center"/>
            <w:rPr>
              <w:i/>
              <w:sz w:val="18"/>
              <w:szCs w:val="18"/>
            </w:rPr>
          </w:pPr>
        </w:p>
      </w:tc>
      <w:tc>
        <w:tcPr>
          <w:tcW w:w="397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DC191E" w:rsidRDefault="00E56238" w:rsidP="005B6866">
          <w:pPr>
            <w:rPr>
              <w:rFonts w:ascii="RomanD" w:hAnsi="RomanD" w:cs="RomanD"/>
              <w:i/>
              <w:w w:val="66"/>
            </w:rPr>
          </w:pPr>
        </w:p>
      </w:tc>
      <w:tc>
        <w:tcPr>
          <w:tcW w:w="10497" w:type="dxa"/>
          <w:gridSpan w:val="8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56238" w:rsidRDefault="00E56238" w:rsidP="00E56238">
          <w:pPr>
            <w:ind w:left="284"/>
            <w:rPr>
              <w:rFonts w:cs="RomanD"/>
            </w:rPr>
          </w:pPr>
          <w:r w:rsidRPr="00E56238">
            <w:rPr>
              <w:lang w:val="en-US"/>
            </w:rPr>
            <w:fldChar w:fldCharType="begin"/>
          </w:r>
          <w:r w:rsidRPr="00E56238">
            <w:rPr>
              <w:lang w:val="en-US"/>
            </w:rPr>
            <w:instrText xml:space="preserve"> DOCVARIABLE  tomeNumber  \* MERGEFORMAT </w:instrText>
          </w:r>
          <w:r w:rsidRPr="00E56238">
            <w:rPr>
              <w:lang w:val="en-US"/>
            </w:rPr>
            <w:fldChar w:fldCharType="separate"/>
          </w:r>
          <w:r w:rsidR="008B46BE">
            <w:rPr>
              <w:lang w:val="en-US"/>
            </w:rPr>
            <w:t xml:space="preserve"> </w:t>
          </w:r>
          <w:r w:rsidRPr="00E56238">
            <w:rPr>
              <w:lang w:val="en-US"/>
            </w:rPr>
            <w:fldChar w:fldCharType="end"/>
          </w:r>
        </w:p>
      </w:tc>
    </w:tr>
    <w:tr w:rsidR="00E56238" w:rsidRPr="00895592" w:rsidTr="00E452A7">
      <w:trPr>
        <w:trHeight w:hRule="exact" w:val="284"/>
        <w:jc w:val="right"/>
      </w:trPr>
      <w:tc>
        <w:tcPr>
          <w:tcW w:w="281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E56238" w:rsidRPr="00DC191E" w:rsidRDefault="00E56238" w:rsidP="005B6866">
          <w:pPr>
            <w:rPr>
              <w:rFonts w:ascii="RomanD" w:hAnsi="RomanD" w:cs="RomanD"/>
            </w:rPr>
          </w:pPr>
        </w:p>
      </w:tc>
      <w:tc>
        <w:tcPr>
          <w:tcW w:w="397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DC191E" w:rsidRDefault="00E56238" w:rsidP="005B6866">
          <w:pPr>
            <w:rPr>
              <w:rFonts w:ascii="RomanD" w:hAnsi="RomanD" w:cs="RomanD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A55E36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A55E36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A55E36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A55E36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A55E36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A55E36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623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48755D" w:rsidRDefault="00E56238" w:rsidP="005B6866">
          <w:pPr>
            <w:pStyle w:val="a4"/>
            <w:jc w:val="center"/>
            <w:rPr>
              <w:sz w:val="44"/>
              <w:szCs w:val="44"/>
              <w:lang w:val="en-US"/>
            </w:rPr>
          </w:pPr>
          <w:r>
            <w:rPr>
              <w:sz w:val="44"/>
              <w:szCs w:val="44"/>
              <w:lang w:val="en-US"/>
            </w:rPr>
            <w:fldChar w:fldCharType="begin"/>
          </w:r>
          <w:r>
            <w:rPr>
              <w:sz w:val="44"/>
              <w:szCs w:val="44"/>
              <w:lang w:val="en-US"/>
            </w:rPr>
            <w:instrText xml:space="preserve"> DOCVARIABLE  shifr  \* MERGEFORMAT </w:instrText>
          </w:r>
          <w:r>
            <w:rPr>
              <w:sz w:val="44"/>
              <w:szCs w:val="44"/>
              <w:lang w:val="en-US"/>
            </w:rPr>
            <w:fldChar w:fldCharType="separate"/>
          </w:r>
          <w:r w:rsidR="008B46BE">
            <w:rPr>
              <w:sz w:val="44"/>
              <w:szCs w:val="44"/>
              <w:lang w:val="en-US"/>
            </w:rPr>
            <w:t xml:space="preserve"> </w:t>
          </w:r>
          <w:r>
            <w:rPr>
              <w:sz w:val="44"/>
              <w:szCs w:val="44"/>
              <w:lang w:val="en-US"/>
            </w:rPr>
            <w:fldChar w:fldCharType="end"/>
          </w:r>
          <w:r>
            <w:rPr>
              <w:sz w:val="44"/>
              <w:szCs w:val="44"/>
            </w:rPr>
            <w:t>.ВР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896218" w:rsidRDefault="00E56238" w:rsidP="005B6866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48755D">
            <w:rPr>
              <w:szCs w:val="24"/>
            </w:rPr>
            <w:t>Лист</w:t>
          </w:r>
        </w:p>
      </w:tc>
    </w:tr>
    <w:tr w:rsidR="00E56238" w:rsidRPr="00895592" w:rsidTr="00E452A7">
      <w:trPr>
        <w:trHeight w:hRule="exact" w:val="113"/>
        <w:jc w:val="right"/>
      </w:trPr>
      <w:tc>
        <w:tcPr>
          <w:tcW w:w="281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DC191E" w:rsidRDefault="00E56238" w:rsidP="005B6866">
          <w:pPr>
            <w:rPr>
              <w:rFonts w:ascii="RomanD" w:hAnsi="RomanD" w:cs="RomanD"/>
            </w:rPr>
          </w:pPr>
        </w:p>
      </w:tc>
      <w:tc>
        <w:tcPr>
          <w:tcW w:w="397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DC191E" w:rsidRDefault="00E56238" w:rsidP="005B6866">
          <w:pPr>
            <w:rPr>
              <w:rFonts w:ascii="RomanD" w:hAnsi="RomanD" w:cs="RomanD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A55E36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573" w:type="dxa"/>
          <w:vMerge w:val="restart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A55E36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569" w:type="dxa"/>
          <w:vMerge w:val="restart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A55E36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568" w:type="dxa"/>
          <w:vMerge w:val="restart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A55E36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851" w:type="dxa"/>
          <w:vMerge w:val="restart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A55E36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567" w:type="dxa"/>
          <w:vMerge w:val="restart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6273F" w:rsidRDefault="00E56238" w:rsidP="00A55E36">
          <w:pPr>
            <w:pStyle w:val="a4"/>
            <w:spacing w:line="240" w:lineRule="exact"/>
            <w:jc w:val="center"/>
            <w:rPr>
              <w:szCs w:val="24"/>
            </w:rPr>
          </w:pPr>
        </w:p>
      </w:tc>
      <w:tc>
        <w:tcPr>
          <w:tcW w:w="6235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4D03BD" w:rsidRDefault="00E56238" w:rsidP="005B6866">
          <w:pPr>
            <w:pStyle w:val="a4"/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452A7" w:rsidRDefault="00E56238" w:rsidP="00E452A7">
          <w:pPr>
            <w:pStyle w:val="a4"/>
            <w:rPr>
              <w:sz w:val="4"/>
              <w:szCs w:val="4"/>
            </w:rPr>
          </w:pPr>
        </w:p>
      </w:tc>
    </w:tr>
    <w:tr w:rsidR="00E56238" w:rsidRPr="00895592" w:rsidTr="00A9344E">
      <w:trPr>
        <w:trHeight w:hRule="exact" w:val="170"/>
        <w:jc w:val="right"/>
      </w:trPr>
      <w:tc>
        <w:tcPr>
          <w:tcW w:w="281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DC191E" w:rsidRDefault="00E56238" w:rsidP="005B6866">
          <w:pPr>
            <w:rPr>
              <w:rFonts w:ascii="RomanD" w:hAnsi="RomanD" w:cs="RomanD"/>
            </w:rPr>
          </w:pPr>
        </w:p>
      </w:tc>
      <w:tc>
        <w:tcPr>
          <w:tcW w:w="397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DC191E" w:rsidRDefault="00E56238" w:rsidP="005B6866">
          <w:pPr>
            <w:rPr>
              <w:rFonts w:ascii="RomanD" w:hAnsi="RomanD" w:cs="RomanD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DC191E" w:rsidRDefault="00E56238" w:rsidP="005B6866">
          <w:pPr>
            <w:pStyle w:val="a4"/>
            <w:rPr>
              <w:rFonts w:ascii="RomanD" w:hAnsi="RomanD"/>
            </w:rPr>
          </w:pPr>
        </w:p>
      </w:tc>
      <w:tc>
        <w:tcPr>
          <w:tcW w:w="57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DC191E" w:rsidRDefault="00E56238" w:rsidP="005B6866">
          <w:pPr>
            <w:pStyle w:val="a4"/>
            <w:rPr>
              <w:rFonts w:ascii="RomanD" w:hAnsi="RomanD"/>
            </w:rPr>
          </w:pPr>
        </w:p>
      </w:tc>
      <w:tc>
        <w:tcPr>
          <w:tcW w:w="56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DC191E" w:rsidRDefault="00E56238" w:rsidP="005B6866">
          <w:pPr>
            <w:pStyle w:val="a4"/>
            <w:rPr>
              <w:rFonts w:ascii="RomanD" w:hAnsi="RomanD"/>
            </w:rPr>
          </w:pPr>
        </w:p>
      </w:tc>
      <w:tc>
        <w:tcPr>
          <w:tcW w:w="56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DC191E" w:rsidRDefault="00E56238" w:rsidP="005B6866">
          <w:pPr>
            <w:pStyle w:val="a4"/>
            <w:rPr>
              <w:rFonts w:ascii="RomanD" w:hAnsi="RomanD"/>
            </w:rPr>
          </w:pPr>
        </w:p>
      </w:tc>
      <w:tc>
        <w:tcPr>
          <w:tcW w:w="85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DC191E" w:rsidRDefault="00E56238" w:rsidP="005B6866">
          <w:pPr>
            <w:pStyle w:val="a4"/>
            <w:rPr>
              <w:rFonts w:ascii="RomanD" w:hAnsi="RomanD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DC191E" w:rsidRDefault="00E56238" w:rsidP="005B6866">
          <w:pPr>
            <w:pStyle w:val="a4"/>
            <w:rPr>
              <w:rFonts w:ascii="RomanD" w:hAnsi="RomanD"/>
            </w:rPr>
          </w:pPr>
        </w:p>
      </w:tc>
      <w:tc>
        <w:tcPr>
          <w:tcW w:w="6235" w:type="dxa"/>
          <w:vMerge/>
          <w:tcBorders>
            <w:left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4D03BD" w:rsidRDefault="00E56238" w:rsidP="005B6866">
          <w:pPr>
            <w:pStyle w:val="a4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:rsidR="00E56238" w:rsidRPr="00E452A7" w:rsidRDefault="00E56238" w:rsidP="00E452A7">
          <w:pPr>
            <w:pStyle w:val="a4"/>
            <w:rPr>
              <w:color w:val="FFFFFF"/>
              <w:sz w:val="4"/>
              <w:szCs w:val="4"/>
            </w:rPr>
          </w:pPr>
        </w:p>
      </w:tc>
    </w:tr>
    <w:tr w:rsidR="00E56238" w:rsidRPr="00895592" w:rsidTr="00A9344E">
      <w:trPr>
        <w:trHeight w:hRule="exact" w:val="284"/>
        <w:jc w:val="right"/>
      </w:trPr>
      <w:tc>
        <w:tcPr>
          <w:tcW w:w="281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DC191E" w:rsidRDefault="00E56238" w:rsidP="005B6866">
          <w:pPr>
            <w:rPr>
              <w:rFonts w:ascii="RomanD" w:hAnsi="RomanD" w:cs="RomanD"/>
            </w:rPr>
          </w:pPr>
        </w:p>
      </w:tc>
      <w:tc>
        <w:tcPr>
          <w:tcW w:w="397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DC191E" w:rsidRDefault="00E56238" w:rsidP="005B6866">
          <w:pPr>
            <w:rPr>
              <w:rFonts w:ascii="RomanD" w:hAnsi="RomanD" w:cs="RomanD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896218" w:rsidRDefault="00E56238" w:rsidP="005B6866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48755D">
            <w:rPr>
              <w:szCs w:val="24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48755D" w:rsidRDefault="00E56238" w:rsidP="005B6866">
          <w:pPr>
            <w:pStyle w:val="a4"/>
            <w:spacing w:line="240" w:lineRule="exact"/>
            <w:jc w:val="center"/>
            <w:rPr>
              <w:w w:val="88"/>
              <w:szCs w:val="24"/>
              <w:lang w:val="en-US"/>
            </w:rPr>
          </w:pPr>
          <w:proofErr w:type="spellStart"/>
          <w:r w:rsidRPr="0048755D">
            <w:rPr>
              <w:w w:val="88"/>
              <w:szCs w:val="24"/>
            </w:rPr>
            <w:t>Кол.уч</w:t>
          </w:r>
          <w:proofErr w:type="spellEnd"/>
          <w:r w:rsidRPr="0048755D">
            <w:rPr>
              <w:w w:val="88"/>
              <w:szCs w:val="24"/>
              <w:lang w:val="en-US"/>
            </w:rPr>
            <w:t>.</w:t>
          </w:r>
        </w:p>
      </w:tc>
      <w:tc>
        <w:tcPr>
          <w:tcW w:w="5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896218" w:rsidRDefault="00E56238" w:rsidP="005B6866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48755D">
            <w:rPr>
              <w:szCs w:val="24"/>
            </w:rPr>
            <w:t>Лист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48755D" w:rsidRDefault="00E56238" w:rsidP="005B6866">
          <w:pPr>
            <w:pStyle w:val="a4"/>
            <w:spacing w:line="240" w:lineRule="exact"/>
            <w:jc w:val="center"/>
            <w:rPr>
              <w:szCs w:val="24"/>
            </w:rPr>
          </w:pPr>
          <w:r w:rsidRPr="0048755D">
            <w:rPr>
              <w:rFonts w:cs="Arial"/>
              <w:szCs w:val="24"/>
            </w:rPr>
            <w:t>№</w:t>
          </w:r>
          <w:r w:rsidRPr="0048755D">
            <w:rPr>
              <w:szCs w:val="24"/>
            </w:rPr>
            <w:t>док.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3A5954" w:rsidRDefault="00E56238" w:rsidP="003A5954">
          <w:pPr>
            <w:pStyle w:val="a4"/>
            <w:spacing w:line="240" w:lineRule="exact"/>
            <w:jc w:val="center"/>
            <w:rPr>
              <w:color w:val="FFFFFF"/>
              <w:szCs w:val="24"/>
              <w:lang w:val="en-US"/>
            </w:rPr>
          </w:pPr>
          <w:proofErr w:type="spellStart"/>
          <w:r w:rsidRPr="0048755D">
            <w:rPr>
              <w:szCs w:val="24"/>
            </w:rPr>
            <w:t>Подп</w:t>
          </w:r>
          <w:proofErr w:type="spellEnd"/>
          <w:r>
            <w:rPr>
              <w:szCs w:val="24"/>
              <w:lang w:val="en-US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A55E36" w:rsidRDefault="00E56238" w:rsidP="005B6866">
          <w:pPr>
            <w:pStyle w:val="a4"/>
            <w:spacing w:line="240" w:lineRule="exact"/>
            <w:jc w:val="center"/>
            <w:rPr>
              <w:color w:val="FFFFFF"/>
              <w:szCs w:val="24"/>
            </w:rPr>
          </w:pPr>
          <w:r w:rsidRPr="0048755D">
            <w:rPr>
              <w:szCs w:val="24"/>
            </w:rPr>
            <w:t>Дата</w:t>
          </w:r>
        </w:p>
      </w:tc>
      <w:tc>
        <w:tcPr>
          <w:tcW w:w="623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4D03BD" w:rsidRDefault="00E56238" w:rsidP="005B6866">
          <w:pPr>
            <w:pStyle w:val="a4"/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</w:tcPr>
        <w:p w:rsidR="00E56238" w:rsidRPr="004D03BD" w:rsidRDefault="00E56238" w:rsidP="00E452A7">
          <w:pPr>
            <w:spacing w:line="280" w:lineRule="exact"/>
            <w:jc w:val="center"/>
          </w:pPr>
          <w:r w:rsidRPr="003E2918">
            <w:rPr>
              <w:sz w:val="32"/>
              <w:szCs w:val="32"/>
            </w:rPr>
            <w:fldChar w:fldCharType="begin"/>
          </w:r>
          <w:r w:rsidRPr="003E2918">
            <w:rPr>
              <w:sz w:val="32"/>
              <w:szCs w:val="32"/>
            </w:rPr>
            <w:instrText xml:space="preserve"> PAGE </w:instrText>
          </w:r>
          <w:r w:rsidRPr="003E2918">
            <w:rPr>
              <w:sz w:val="32"/>
              <w:szCs w:val="32"/>
            </w:rPr>
            <w:fldChar w:fldCharType="separate"/>
          </w:r>
          <w:r w:rsidR="00484EDC">
            <w:rPr>
              <w:noProof/>
              <w:sz w:val="32"/>
              <w:szCs w:val="32"/>
            </w:rPr>
            <w:t>2</w:t>
          </w:r>
          <w:r w:rsidRPr="003E2918">
            <w:rPr>
              <w:sz w:val="32"/>
              <w:szCs w:val="32"/>
            </w:rPr>
            <w:fldChar w:fldCharType="end"/>
          </w:r>
        </w:p>
      </w:tc>
    </w:tr>
  </w:tbl>
  <w:p w:rsidR="00E56238" w:rsidRPr="00A9344E" w:rsidRDefault="00E56238" w:rsidP="00A9344E">
    <w:pPr>
      <w:pStyle w:val="a4"/>
      <w:ind w:left="7796"/>
      <w:rPr>
        <w:szCs w:val="24"/>
      </w:rPr>
    </w:pPr>
    <w:r w:rsidRPr="00A9344E">
      <w:rPr>
        <w:szCs w:val="24"/>
      </w:rPr>
      <w:t>Формат А4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E33" w:rsidRDefault="00261E33" w:rsidP="0070611A">
      <w:r>
        <w:separator/>
      </w:r>
    </w:p>
  </w:footnote>
  <w:footnote w:type="continuationSeparator" w:id="0">
    <w:p w:rsidR="00261E33" w:rsidRDefault="00261E33" w:rsidP="007061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Borders>
        <w:top w:val="single" w:sz="12" w:space="0" w:color="auto"/>
        <w:left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40"/>
      <w:gridCol w:w="5387"/>
      <w:gridCol w:w="567"/>
      <w:gridCol w:w="1531"/>
      <w:gridCol w:w="1134"/>
      <w:gridCol w:w="964"/>
      <w:gridCol w:w="567"/>
    </w:tblGrid>
    <w:tr w:rsidR="00E56238" w:rsidRPr="0048755D" w:rsidTr="00FF2755">
      <w:trPr>
        <w:trHeight w:hRule="exact" w:val="284"/>
        <w:jc w:val="right"/>
      </w:trPr>
      <w:tc>
        <w:tcPr>
          <w:tcW w:w="340" w:type="dxa"/>
          <w:vMerge w:val="restart"/>
          <w:shd w:val="clear" w:color="auto" w:fill="auto"/>
          <w:textDirection w:val="btLr"/>
          <w:vAlign w:val="center"/>
        </w:tcPr>
        <w:p w:rsidR="00E56238" w:rsidRPr="00454870" w:rsidRDefault="00E56238" w:rsidP="00777219">
          <w:pPr>
            <w:pStyle w:val="a3"/>
            <w:spacing w:line="240" w:lineRule="exact"/>
            <w:rPr>
              <w:color w:val="FFFFFF"/>
              <w:sz w:val="28"/>
              <w:szCs w:val="28"/>
            </w:rPr>
          </w:pPr>
          <w:r w:rsidRPr="00777219">
            <w:rPr>
              <w:sz w:val="28"/>
              <w:szCs w:val="28"/>
              <w:lang w:val="en-US"/>
            </w:rPr>
            <w:t xml:space="preserve">N </w:t>
          </w:r>
          <w:r w:rsidRPr="00777219">
            <w:rPr>
              <w:sz w:val="28"/>
              <w:szCs w:val="28"/>
            </w:rPr>
            <w:t>строки</w:t>
          </w:r>
        </w:p>
      </w:tc>
      <w:tc>
        <w:tcPr>
          <w:tcW w:w="5387" w:type="dxa"/>
          <w:vMerge w:val="restart"/>
          <w:vAlign w:val="center"/>
        </w:tcPr>
        <w:p w:rsidR="00E56238" w:rsidRPr="0048755D" w:rsidRDefault="00E56238" w:rsidP="001E7137">
          <w:pPr>
            <w:pStyle w:val="a3"/>
            <w:rPr>
              <w:color w:val="FFFFFF"/>
              <w:sz w:val="28"/>
              <w:szCs w:val="28"/>
            </w:rPr>
          </w:pPr>
          <w:r w:rsidRPr="00932380">
            <w:rPr>
              <w:sz w:val="28"/>
              <w:szCs w:val="28"/>
            </w:rPr>
            <w:t>Наименование вида работ</w:t>
          </w:r>
        </w:p>
      </w:tc>
      <w:tc>
        <w:tcPr>
          <w:tcW w:w="567" w:type="dxa"/>
          <w:vMerge w:val="restart"/>
          <w:vAlign w:val="center"/>
        </w:tcPr>
        <w:p w:rsidR="00E56238" w:rsidRPr="0048755D" w:rsidRDefault="00E56238" w:rsidP="001E7137">
          <w:pPr>
            <w:pStyle w:val="a3"/>
            <w:rPr>
              <w:rFonts w:cs="RomanD"/>
              <w:color w:val="FFFFFF"/>
              <w:sz w:val="28"/>
              <w:szCs w:val="28"/>
            </w:rPr>
          </w:pPr>
          <w:r w:rsidRPr="00932380">
            <w:rPr>
              <w:rFonts w:cs="RomanD"/>
              <w:sz w:val="28"/>
              <w:szCs w:val="28"/>
            </w:rPr>
            <w:t>Ед. изм.</w:t>
          </w:r>
        </w:p>
      </w:tc>
      <w:tc>
        <w:tcPr>
          <w:tcW w:w="2665" w:type="dxa"/>
          <w:gridSpan w:val="2"/>
          <w:vMerge w:val="restart"/>
          <w:vAlign w:val="center"/>
        </w:tcPr>
        <w:p w:rsidR="00E56238" w:rsidRPr="0048755D" w:rsidRDefault="00E56238" w:rsidP="001E7137">
          <w:pPr>
            <w:pStyle w:val="a3"/>
            <w:rPr>
              <w:rFonts w:cs="RomanD"/>
              <w:color w:val="FFFFFF"/>
              <w:sz w:val="28"/>
              <w:szCs w:val="28"/>
            </w:rPr>
          </w:pPr>
          <w:r w:rsidRPr="00932380">
            <w:rPr>
              <w:rFonts w:cs="RomanD"/>
              <w:sz w:val="28"/>
              <w:szCs w:val="28"/>
            </w:rPr>
            <w:t>Код</w:t>
          </w:r>
        </w:p>
      </w:tc>
      <w:tc>
        <w:tcPr>
          <w:tcW w:w="964" w:type="dxa"/>
          <w:tcBorders>
            <w:bottom w:val="nil"/>
            <w:right w:val="nil"/>
          </w:tcBorders>
          <w:shd w:val="clear" w:color="auto" w:fill="auto"/>
          <w:vAlign w:val="center"/>
        </w:tcPr>
        <w:p w:rsidR="00E56238" w:rsidRPr="007E2601" w:rsidRDefault="00E56238" w:rsidP="001E7137">
          <w:pPr>
            <w:pStyle w:val="a3"/>
            <w:rPr>
              <w:color w:val="FFFFFF"/>
              <w:sz w:val="28"/>
              <w:szCs w:val="28"/>
            </w:rPr>
          </w:pPr>
        </w:p>
      </w:tc>
      <w:tc>
        <w:tcPr>
          <w:tcW w:w="567" w:type="dxa"/>
          <w:tcBorders>
            <w:left w:val="nil"/>
            <w:bottom w:val="nil"/>
          </w:tcBorders>
          <w:shd w:val="clear" w:color="auto" w:fill="auto"/>
          <w:vAlign w:val="center"/>
        </w:tcPr>
        <w:p w:rsidR="00E56238" w:rsidRPr="00A55E36" w:rsidRDefault="00484EDC" w:rsidP="00484EDC">
          <w:pPr>
            <w:pStyle w:val="a3"/>
            <w:spacing w:line="260" w:lineRule="exact"/>
            <w:rPr>
              <w:color w:val="FFFFFF"/>
              <w:sz w:val="28"/>
              <w:szCs w:val="28"/>
            </w:rPr>
          </w:pPr>
          <w:r w:rsidRPr="00BC6DDB">
            <w:rPr>
              <w:color w:val="FFFFFF"/>
              <w:sz w:val="28"/>
              <w:szCs w:val="28"/>
            </w:rPr>
            <w:fldChar w:fldCharType="begin"/>
          </w:r>
          <w:r w:rsidRPr="00BC6DDB">
            <w:rPr>
              <w:color w:val="FFFFFF"/>
              <w:sz w:val="28"/>
              <w:szCs w:val="28"/>
            </w:rPr>
            <w:instrText>PAGE   \* MERGEFORMAT</w:instrText>
          </w:r>
          <w:r w:rsidRPr="00BC6DDB">
            <w:rPr>
              <w:color w:val="FFFFFF"/>
              <w:sz w:val="28"/>
              <w:szCs w:val="28"/>
            </w:rPr>
            <w:fldChar w:fldCharType="separate"/>
          </w:r>
          <w:r>
            <w:rPr>
              <w:noProof/>
              <w:color w:val="FFFFFF"/>
              <w:sz w:val="28"/>
              <w:szCs w:val="28"/>
            </w:rPr>
            <w:t>2</w:t>
          </w:r>
          <w:r w:rsidRPr="00BC6DDB">
            <w:rPr>
              <w:color w:val="FFFFFF"/>
              <w:sz w:val="28"/>
              <w:szCs w:val="28"/>
            </w:rPr>
            <w:fldChar w:fldCharType="end"/>
          </w:r>
        </w:p>
      </w:tc>
    </w:tr>
    <w:tr w:rsidR="00E56238" w:rsidRPr="0048755D" w:rsidTr="001E7137">
      <w:trPr>
        <w:trHeight w:hRule="exact" w:val="270"/>
        <w:jc w:val="right"/>
      </w:trPr>
      <w:tc>
        <w:tcPr>
          <w:tcW w:w="340" w:type="dxa"/>
          <w:vMerge/>
          <w:shd w:val="clear" w:color="auto" w:fill="auto"/>
          <w:textDirection w:val="btLr"/>
          <w:vAlign w:val="center"/>
        </w:tcPr>
        <w:p w:rsidR="00E56238" w:rsidRPr="00777219" w:rsidRDefault="00E56238" w:rsidP="00777219">
          <w:pPr>
            <w:pStyle w:val="a3"/>
            <w:spacing w:line="240" w:lineRule="exact"/>
            <w:rPr>
              <w:sz w:val="28"/>
              <w:szCs w:val="28"/>
              <w:lang w:val="en-US"/>
            </w:rPr>
          </w:pPr>
        </w:p>
      </w:tc>
      <w:tc>
        <w:tcPr>
          <w:tcW w:w="5387" w:type="dxa"/>
          <w:vMerge/>
          <w:vAlign w:val="center"/>
        </w:tcPr>
        <w:p w:rsidR="00E56238" w:rsidRPr="00932380" w:rsidRDefault="00E56238" w:rsidP="001E7137">
          <w:pPr>
            <w:pStyle w:val="a3"/>
            <w:rPr>
              <w:sz w:val="28"/>
              <w:szCs w:val="28"/>
            </w:rPr>
          </w:pPr>
        </w:p>
      </w:tc>
      <w:tc>
        <w:tcPr>
          <w:tcW w:w="567" w:type="dxa"/>
          <w:vMerge/>
          <w:vAlign w:val="center"/>
        </w:tcPr>
        <w:p w:rsidR="00E56238" w:rsidRPr="00932380" w:rsidRDefault="00E56238" w:rsidP="001E7137">
          <w:pPr>
            <w:pStyle w:val="a3"/>
            <w:rPr>
              <w:rFonts w:cs="RomanD"/>
              <w:sz w:val="28"/>
              <w:szCs w:val="28"/>
            </w:rPr>
          </w:pPr>
        </w:p>
      </w:tc>
      <w:tc>
        <w:tcPr>
          <w:tcW w:w="2665" w:type="dxa"/>
          <w:gridSpan w:val="2"/>
          <w:vMerge/>
          <w:tcBorders>
            <w:bottom w:val="single" w:sz="12" w:space="0" w:color="auto"/>
          </w:tcBorders>
          <w:vAlign w:val="center"/>
        </w:tcPr>
        <w:p w:rsidR="00E56238" w:rsidRPr="00932380" w:rsidRDefault="00E56238" w:rsidP="001E7137">
          <w:pPr>
            <w:pStyle w:val="a3"/>
            <w:rPr>
              <w:rFonts w:cs="RomanD"/>
              <w:sz w:val="28"/>
              <w:szCs w:val="28"/>
            </w:rPr>
          </w:pPr>
        </w:p>
      </w:tc>
      <w:tc>
        <w:tcPr>
          <w:tcW w:w="1531" w:type="dxa"/>
          <w:gridSpan w:val="2"/>
          <w:vMerge w:val="restart"/>
          <w:tcBorders>
            <w:top w:val="nil"/>
            <w:bottom w:val="single" w:sz="12" w:space="0" w:color="auto"/>
          </w:tcBorders>
          <w:shd w:val="clear" w:color="auto" w:fill="auto"/>
        </w:tcPr>
        <w:p w:rsidR="00E56238" w:rsidRPr="007E2601" w:rsidRDefault="00E56238" w:rsidP="001E7137">
          <w:pPr>
            <w:spacing w:before="40"/>
            <w:jc w:val="center"/>
            <w:rPr>
              <w:color w:val="FFFFFF"/>
              <w:szCs w:val="28"/>
            </w:rPr>
          </w:pPr>
          <w:r w:rsidRPr="00932380">
            <w:rPr>
              <w:szCs w:val="28"/>
            </w:rPr>
            <w:t>Количество</w:t>
          </w:r>
        </w:p>
      </w:tc>
    </w:tr>
    <w:tr w:rsidR="00E56238" w:rsidRPr="0048755D" w:rsidTr="001E7137">
      <w:trPr>
        <w:trHeight w:hRule="exact" w:val="567"/>
        <w:jc w:val="right"/>
      </w:trPr>
      <w:tc>
        <w:tcPr>
          <w:tcW w:w="340" w:type="dxa"/>
          <w:vMerge/>
          <w:tcBorders>
            <w:bottom w:val="single" w:sz="12" w:space="0" w:color="auto"/>
          </w:tcBorders>
          <w:shd w:val="clear" w:color="auto" w:fill="auto"/>
          <w:vAlign w:val="center"/>
        </w:tcPr>
        <w:p w:rsidR="00E56238" w:rsidRPr="00777219" w:rsidRDefault="00E56238" w:rsidP="00777219">
          <w:pPr>
            <w:jc w:val="center"/>
            <w:rPr>
              <w:rFonts w:cs="RomanD"/>
              <w:szCs w:val="28"/>
            </w:rPr>
          </w:pPr>
        </w:p>
      </w:tc>
      <w:tc>
        <w:tcPr>
          <w:tcW w:w="5387" w:type="dxa"/>
          <w:vMerge/>
          <w:tcBorders>
            <w:bottom w:val="single" w:sz="12" w:space="0" w:color="auto"/>
          </w:tcBorders>
          <w:vAlign w:val="center"/>
        </w:tcPr>
        <w:p w:rsidR="00E56238" w:rsidRPr="002A5D22" w:rsidRDefault="00E56238" w:rsidP="001E7137">
          <w:pPr>
            <w:pStyle w:val="a3"/>
            <w:rPr>
              <w:rFonts w:ascii="RomanD" w:hAnsi="RomanD" w:cs="RomanD"/>
              <w:w w:val="66"/>
              <w:szCs w:val="24"/>
            </w:rPr>
          </w:pPr>
        </w:p>
      </w:tc>
      <w:tc>
        <w:tcPr>
          <w:tcW w:w="567" w:type="dxa"/>
          <w:vMerge/>
          <w:tcBorders>
            <w:bottom w:val="single" w:sz="12" w:space="0" w:color="auto"/>
          </w:tcBorders>
          <w:vAlign w:val="center"/>
        </w:tcPr>
        <w:p w:rsidR="00E56238" w:rsidRPr="00136E94" w:rsidRDefault="00E56238" w:rsidP="001E7137">
          <w:pPr>
            <w:pStyle w:val="a3"/>
            <w:rPr>
              <w:rFonts w:ascii="RomanD" w:hAnsi="RomanD" w:cs="RomanD"/>
              <w:w w:val="66"/>
              <w:szCs w:val="24"/>
            </w:rPr>
          </w:pPr>
        </w:p>
      </w:tc>
      <w:tc>
        <w:tcPr>
          <w:tcW w:w="1531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48755D" w:rsidRDefault="00E56238" w:rsidP="001E7137">
          <w:pPr>
            <w:pStyle w:val="a3"/>
            <w:rPr>
              <w:rFonts w:cs="RomanD"/>
              <w:color w:val="FFFFFF"/>
              <w:sz w:val="28"/>
              <w:szCs w:val="28"/>
            </w:rPr>
          </w:pPr>
          <w:r w:rsidRPr="00932380">
            <w:rPr>
              <w:rFonts w:cs="RomanD"/>
              <w:sz w:val="28"/>
              <w:szCs w:val="28"/>
            </w:rPr>
            <w:t>вида работ</w:t>
          </w: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E56238" w:rsidRPr="0048755D" w:rsidRDefault="00E56238" w:rsidP="001E7137">
          <w:pPr>
            <w:pStyle w:val="a3"/>
            <w:rPr>
              <w:rFonts w:cs="RomanD"/>
              <w:color w:val="FFFFFF"/>
              <w:sz w:val="28"/>
              <w:szCs w:val="28"/>
            </w:rPr>
          </w:pPr>
          <w:r w:rsidRPr="00932380">
            <w:rPr>
              <w:rFonts w:cs="RomanD"/>
              <w:sz w:val="28"/>
              <w:szCs w:val="28"/>
            </w:rPr>
            <w:t>ед. изм.</w:t>
          </w:r>
        </w:p>
      </w:tc>
      <w:tc>
        <w:tcPr>
          <w:tcW w:w="1531" w:type="dxa"/>
          <w:gridSpan w:val="2"/>
          <w:vMerge/>
          <w:tcBorders>
            <w:bottom w:val="single" w:sz="12" w:space="0" w:color="auto"/>
          </w:tcBorders>
          <w:shd w:val="clear" w:color="auto" w:fill="auto"/>
          <w:vAlign w:val="center"/>
        </w:tcPr>
        <w:p w:rsidR="00E56238" w:rsidRPr="007E2601" w:rsidRDefault="00E56238" w:rsidP="001E7137">
          <w:pPr>
            <w:rPr>
              <w:rFonts w:cs="RomanD"/>
              <w:w w:val="66"/>
              <w:sz w:val="24"/>
              <w:szCs w:val="2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 w:rsidRPr="00777219">
            <w:rPr>
              <w:szCs w:val="28"/>
              <w:lang w:val="en-US"/>
            </w:rPr>
            <w:t>1</w:t>
          </w:r>
        </w:p>
      </w:tc>
      <w:tc>
        <w:tcPr>
          <w:tcW w:w="538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2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3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4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5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6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7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8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9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10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11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12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13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14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15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16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17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18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19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20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21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22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23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24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25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26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27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 w:rsidTr="001E7137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28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1E7137">
          <w:pPr>
            <w:jc w:val="center"/>
            <w:rPr>
              <w:color w:val="FFFFFF"/>
              <w:sz w:val="4"/>
              <w:szCs w:val="4"/>
            </w:rPr>
          </w:pPr>
        </w:p>
      </w:tc>
    </w:tr>
  </w:tbl>
  <w:p w:rsidR="00E56238" w:rsidRPr="00E6273F" w:rsidRDefault="00E56238" w:rsidP="0048755D">
    <w:pPr>
      <w:pStyle w:val="a3"/>
      <w:jc w:val="left"/>
      <w:rPr>
        <w:color w:val="FFFFFF"/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Borders>
        <w:top w:val="single" w:sz="12" w:space="0" w:color="auto"/>
        <w:left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40"/>
      <w:gridCol w:w="5387"/>
      <w:gridCol w:w="567"/>
      <w:gridCol w:w="1531"/>
      <w:gridCol w:w="1134"/>
      <w:gridCol w:w="964"/>
      <w:gridCol w:w="567"/>
    </w:tblGrid>
    <w:tr w:rsidR="00E56238" w:rsidRPr="0048755D" w:rsidTr="00FF2755">
      <w:trPr>
        <w:trHeight w:hRule="exact" w:val="284"/>
        <w:jc w:val="right"/>
      </w:trPr>
      <w:tc>
        <w:tcPr>
          <w:tcW w:w="340" w:type="dxa"/>
          <w:vMerge w:val="restart"/>
          <w:shd w:val="clear" w:color="auto" w:fill="auto"/>
          <w:textDirection w:val="btLr"/>
          <w:vAlign w:val="center"/>
        </w:tcPr>
        <w:p w:rsidR="00E56238" w:rsidRPr="00777219" w:rsidRDefault="00E56238" w:rsidP="00777219">
          <w:pPr>
            <w:pStyle w:val="a3"/>
            <w:spacing w:line="240" w:lineRule="exact"/>
            <w:rPr>
              <w:sz w:val="28"/>
              <w:szCs w:val="28"/>
            </w:rPr>
          </w:pPr>
          <w:r w:rsidRPr="00777219">
            <w:rPr>
              <w:sz w:val="28"/>
              <w:szCs w:val="28"/>
              <w:lang w:val="en-US"/>
            </w:rPr>
            <w:t xml:space="preserve">N </w:t>
          </w:r>
          <w:r w:rsidRPr="00777219">
            <w:rPr>
              <w:sz w:val="28"/>
              <w:szCs w:val="28"/>
            </w:rPr>
            <w:t>строки</w:t>
          </w:r>
        </w:p>
      </w:tc>
      <w:tc>
        <w:tcPr>
          <w:tcW w:w="5387" w:type="dxa"/>
          <w:vMerge w:val="restart"/>
          <w:vAlign w:val="center"/>
        </w:tcPr>
        <w:p w:rsidR="00E56238" w:rsidRPr="0048755D" w:rsidRDefault="00E56238" w:rsidP="006C100D">
          <w:pPr>
            <w:pStyle w:val="a3"/>
            <w:rPr>
              <w:color w:val="FFFFFF"/>
              <w:sz w:val="28"/>
              <w:szCs w:val="28"/>
            </w:rPr>
          </w:pPr>
          <w:r w:rsidRPr="00932380">
            <w:rPr>
              <w:sz w:val="28"/>
              <w:szCs w:val="28"/>
            </w:rPr>
            <w:t>Наименование вида работ</w:t>
          </w:r>
        </w:p>
      </w:tc>
      <w:tc>
        <w:tcPr>
          <w:tcW w:w="567" w:type="dxa"/>
          <w:vMerge w:val="restart"/>
          <w:vAlign w:val="center"/>
        </w:tcPr>
        <w:p w:rsidR="00E56238" w:rsidRPr="0048755D" w:rsidRDefault="00E56238" w:rsidP="006C100D">
          <w:pPr>
            <w:pStyle w:val="a3"/>
            <w:rPr>
              <w:rFonts w:cs="RomanD"/>
              <w:color w:val="FFFFFF"/>
              <w:sz w:val="28"/>
              <w:szCs w:val="28"/>
            </w:rPr>
          </w:pPr>
          <w:r w:rsidRPr="00932380">
            <w:rPr>
              <w:rFonts w:cs="RomanD"/>
              <w:sz w:val="28"/>
              <w:szCs w:val="28"/>
            </w:rPr>
            <w:t>Ед. изм.</w:t>
          </w:r>
        </w:p>
      </w:tc>
      <w:tc>
        <w:tcPr>
          <w:tcW w:w="2665" w:type="dxa"/>
          <w:gridSpan w:val="2"/>
          <w:vMerge w:val="restart"/>
          <w:vAlign w:val="center"/>
        </w:tcPr>
        <w:p w:rsidR="00E56238" w:rsidRPr="0048755D" w:rsidRDefault="00E56238" w:rsidP="006C100D">
          <w:pPr>
            <w:pStyle w:val="a3"/>
            <w:rPr>
              <w:rFonts w:cs="RomanD"/>
              <w:color w:val="FFFFFF"/>
              <w:sz w:val="28"/>
              <w:szCs w:val="28"/>
            </w:rPr>
          </w:pPr>
          <w:r w:rsidRPr="00932380">
            <w:rPr>
              <w:rFonts w:cs="RomanD"/>
              <w:sz w:val="28"/>
              <w:szCs w:val="28"/>
            </w:rPr>
            <w:t>Код</w:t>
          </w:r>
        </w:p>
      </w:tc>
      <w:tc>
        <w:tcPr>
          <w:tcW w:w="964" w:type="dxa"/>
          <w:tcBorders>
            <w:bottom w:val="nil"/>
            <w:right w:val="nil"/>
          </w:tcBorders>
          <w:shd w:val="clear" w:color="auto" w:fill="auto"/>
          <w:vAlign w:val="center"/>
        </w:tcPr>
        <w:p w:rsidR="00E56238" w:rsidRPr="007E2601" w:rsidRDefault="00E56238" w:rsidP="006C100D">
          <w:pPr>
            <w:pStyle w:val="a3"/>
            <w:rPr>
              <w:color w:val="FFFFFF"/>
              <w:sz w:val="28"/>
              <w:szCs w:val="28"/>
            </w:rPr>
          </w:pPr>
        </w:p>
      </w:tc>
      <w:tc>
        <w:tcPr>
          <w:tcW w:w="567" w:type="dxa"/>
          <w:tcBorders>
            <w:left w:val="nil"/>
            <w:bottom w:val="nil"/>
          </w:tcBorders>
          <w:shd w:val="clear" w:color="auto" w:fill="auto"/>
          <w:vAlign w:val="center"/>
        </w:tcPr>
        <w:p w:rsidR="00E56238" w:rsidRPr="0021137E" w:rsidRDefault="00484EDC" w:rsidP="00484EDC">
          <w:pPr>
            <w:pStyle w:val="a3"/>
            <w:spacing w:line="260" w:lineRule="exact"/>
            <w:rPr>
              <w:color w:val="FFFFFF"/>
              <w:sz w:val="28"/>
              <w:szCs w:val="28"/>
            </w:rPr>
          </w:pPr>
          <w:r w:rsidRPr="00BC6DDB">
            <w:rPr>
              <w:color w:val="FFFFFF"/>
              <w:sz w:val="28"/>
              <w:szCs w:val="28"/>
            </w:rPr>
            <w:fldChar w:fldCharType="begin"/>
          </w:r>
          <w:r w:rsidRPr="00BC6DDB">
            <w:rPr>
              <w:color w:val="FFFFFF"/>
              <w:sz w:val="28"/>
              <w:szCs w:val="28"/>
            </w:rPr>
            <w:instrText>PAGE   \* MERGEFORMAT</w:instrText>
          </w:r>
          <w:r w:rsidRPr="00BC6DDB">
            <w:rPr>
              <w:color w:val="FFFFFF"/>
              <w:sz w:val="28"/>
              <w:szCs w:val="28"/>
            </w:rPr>
            <w:fldChar w:fldCharType="separate"/>
          </w:r>
          <w:r w:rsidR="004B63B7">
            <w:rPr>
              <w:noProof/>
              <w:color w:val="FFFFFF"/>
              <w:sz w:val="28"/>
              <w:szCs w:val="28"/>
            </w:rPr>
            <w:t>1</w:t>
          </w:r>
          <w:r w:rsidRPr="00BC6DDB">
            <w:rPr>
              <w:color w:val="FFFFFF"/>
              <w:sz w:val="28"/>
              <w:szCs w:val="28"/>
            </w:rPr>
            <w:fldChar w:fldCharType="end"/>
          </w:r>
        </w:p>
      </w:tc>
    </w:tr>
    <w:tr w:rsidR="00E56238" w:rsidRPr="0048755D" w:rsidTr="007E2601">
      <w:trPr>
        <w:trHeight w:hRule="exact" w:val="270"/>
        <w:jc w:val="right"/>
      </w:trPr>
      <w:tc>
        <w:tcPr>
          <w:tcW w:w="340" w:type="dxa"/>
          <w:vMerge/>
          <w:shd w:val="clear" w:color="auto" w:fill="auto"/>
          <w:textDirection w:val="btLr"/>
          <w:vAlign w:val="center"/>
        </w:tcPr>
        <w:p w:rsidR="00E56238" w:rsidRPr="00777219" w:rsidRDefault="00E56238" w:rsidP="00777219">
          <w:pPr>
            <w:pStyle w:val="a3"/>
            <w:spacing w:line="240" w:lineRule="exact"/>
            <w:rPr>
              <w:sz w:val="28"/>
              <w:szCs w:val="28"/>
              <w:lang w:val="en-US"/>
            </w:rPr>
          </w:pPr>
        </w:p>
      </w:tc>
      <w:tc>
        <w:tcPr>
          <w:tcW w:w="5387" w:type="dxa"/>
          <w:vMerge/>
          <w:vAlign w:val="center"/>
        </w:tcPr>
        <w:p w:rsidR="00E56238" w:rsidRPr="00932380" w:rsidRDefault="00E56238" w:rsidP="006C100D">
          <w:pPr>
            <w:pStyle w:val="a3"/>
            <w:rPr>
              <w:sz w:val="28"/>
              <w:szCs w:val="28"/>
            </w:rPr>
          </w:pPr>
        </w:p>
      </w:tc>
      <w:tc>
        <w:tcPr>
          <w:tcW w:w="567" w:type="dxa"/>
          <w:vMerge/>
          <w:vAlign w:val="center"/>
        </w:tcPr>
        <w:p w:rsidR="00E56238" w:rsidRPr="00932380" w:rsidRDefault="00E56238" w:rsidP="006C100D">
          <w:pPr>
            <w:pStyle w:val="a3"/>
            <w:rPr>
              <w:rFonts w:cs="RomanD"/>
              <w:sz w:val="28"/>
              <w:szCs w:val="28"/>
            </w:rPr>
          </w:pPr>
        </w:p>
      </w:tc>
      <w:tc>
        <w:tcPr>
          <w:tcW w:w="2665" w:type="dxa"/>
          <w:gridSpan w:val="2"/>
          <w:vMerge/>
          <w:tcBorders>
            <w:bottom w:val="single" w:sz="12" w:space="0" w:color="auto"/>
          </w:tcBorders>
          <w:vAlign w:val="center"/>
        </w:tcPr>
        <w:p w:rsidR="00E56238" w:rsidRPr="00932380" w:rsidRDefault="00E56238" w:rsidP="006C100D">
          <w:pPr>
            <w:pStyle w:val="a3"/>
            <w:rPr>
              <w:rFonts w:cs="RomanD"/>
              <w:sz w:val="28"/>
              <w:szCs w:val="28"/>
            </w:rPr>
          </w:pPr>
        </w:p>
      </w:tc>
      <w:tc>
        <w:tcPr>
          <w:tcW w:w="1531" w:type="dxa"/>
          <w:gridSpan w:val="2"/>
          <w:vMerge w:val="restart"/>
          <w:tcBorders>
            <w:top w:val="nil"/>
            <w:bottom w:val="single" w:sz="12" w:space="0" w:color="auto"/>
          </w:tcBorders>
          <w:shd w:val="clear" w:color="auto" w:fill="auto"/>
        </w:tcPr>
        <w:p w:rsidR="00E56238" w:rsidRPr="0021137E" w:rsidRDefault="00E56238" w:rsidP="007E2601">
          <w:pPr>
            <w:spacing w:before="40"/>
            <w:jc w:val="center"/>
            <w:rPr>
              <w:color w:val="FFFFFF"/>
              <w:szCs w:val="28"/>
            </w:rPr>
          </w:pPr>
          <w:r w:rsidRPr="00932380">
            <w:rPr>
              <w:szCs w:val="28"/>
            </w:rPr>
            <w:t>Количеств</w:t>
          </w:r>
          <w:r w:rsidRPr="0021137E">
            <w:rPr>
              <w:szCs w:val="28"/>
            </w:rPr>
            <w:t>о</w:t>
          </w:r>
        </w:p>
      </w:tc>
    </w:tr>
    <w:tr w:rsidR="00E56238" w:rsidRPr="0048755D" w:rsidTr="007E2601">
      <w:trPr>
        <w:trHeight w:hRule="exact" w:val="567"/>
        <w:jc w:val="right"/>
      </w:trPr>
      <w:tc>
        <w:tcPr>
          <w:tcW w:w="340" w:type="dxa"/>
          <w:vMerge/>
          <w:tcBorders>
            <w:bottom w:val="single" w:sz="12" w:space="0" w:color="auto"/>
          </w:tcBorders>
          <w:shd w:val="clear" w:color="auto" w:fill="auto"/>
          <w:vAlign w:val="center"/>
        </w:tcPr>
        <w:p w:rsidR="00E56238" w:rsidRPr="00777219" w:rsidRDefault="00E56238" w:rsidP="00777219">
          <w:pPr>
            <w:jc w:val="center"/>
            <w:rPr>
              <w:rFonts w:cs="RomanD"/>
              <w:szCs w:val="28"/>
            </w:rPr>
          </w:pPr>
        </w:p>
      </w:tc>
      <w:tc>
        <w:tcPr>
          <w:tcW w:w="5387" w:type="dxa"/>
          <w:vMerge/>
          <w:tcBorders>
            <w:bottom w:val="single" w:sz="12" w:space="0" w:color="auto"/>
          </w:tcBorders>
          <w:vAlign w:val="center"/>
        </w:tcPr>
        <w:p w:rsidR="00E56238" w:rsidRPr="002A5D22" w:rsidRDefault="00E56238" w:rsidP="006C100D">
          <w:pPr>
            <w:pStyle w:val="a3"/>
            <w:rPr>
              <w:rFonts w:ascii="RomanD" w:hAnsi="RomanD" w:cs="RomanD"/>
              <w:w w:val="66"/>
              <w:szCs w:val="24"/>
            </w:rPr>
          </w:pPr>
        </w:p>
      </w:tc>
      <w:tc>
        <w:tcPr>
          <w:tcW w:w="567" w:type="dxa"/>
          <w:vMerge/>
          <w:tcBorders>
            <w:bottom w:val="single" w:sz="12" w:space="0" w:color="auto"/>
          </w:tcBorders>
          <w:vAlign w:val="center"/>
        </w:tcPr>
        <w:p w:rsidR="00E56238" w:rsidRPr="00136E94" w:rsidRDefault="00E56238" w:rsidP="006C100D">
          <w:pPr>
            <w:pStyle w:val="a3"/>
            <w:rPr>
              <w:rFonts w:ascii="RomanD" w:hAnsi="RomanD" w:cs="RomanD"/>
              <w:w w:val="66"/>
              <w:szCs w:val="24"/>
            </w:rPr>
          </w:pPr>
        </w:p>
      </w:tc>
      <w:tc>
        <w:tcPr>
          <w:tcW w:w="1531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56238" w:rsidRPr="0048755D" w:rsidRDefault="00E56238" w:rsidP="006C100D">
          <w:pPr>
            <w:pStyle w:val="a3"/>
            <w:rPr>
              <w:rFonts w:cs="RomanD"/>
              <w:color w:val="FFFFFF"/>
              <w:sz w:val="28"/>
              <w:szCs w:val="28"/>
            </w:rPr>
          </w:pPr>
          <w:r w:rsidRPr="00932380">
            <w:rPr>
              <w:rFonts w:cs="RomanD"/>
              <w:sz w:val="28"/>
              <w:szCs w:val="28"/>
            </w:rPr>
            <w:t>вида работ</w:t>
          </w: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E56238" w:rsidRPr="0048755D" w:rsidRDefault="00E56238" w:rsidP="006C100D">
          <w:pPr>
            <w:pStyle w:val="a3"/>
            <w:rPr>
              <w:rFonts w:cs="RomanD"/>
              <w:color w:val="FFFFFF"/>
              <w:sz w:val="28"/>
              <w:szCs w:val="28"/>
            </w:rPr>
          </w:pPr>
          <w:r w:rsidRPr="00932380">
            <w:rPr>
              <w:rFonts w:cs="RomanD"/>
              <w:sz w:val="28"/>
              <w:szCs w:val="28"/>
            </w:rPr>
            <w:t>ед. изм.</w:t>
          </w:r>
        </w:p>
      </w:tc>
      <w:tc>
        <w:tcPr>
          <w:tcW w:w="1531" w:type="dxa"/>
          <w:gridSpan w:val="2"/>
          <w:vMerge/>
          <w:tcBorders>
            <w:bottom w:val="single" w:sz="12" w:space="0" w:color="auto"/>
          </w:tcBorders>
          <w:shd w:val="clear" w:color="auto" w:fill="auto"/>
          <w:vAlign w:val="center"/>
        </w:tcPr>
        <w:p w:rsidR="00E56238" w:rsidRPr="007E2601" w:rsidRDefault="00E56238" w:rsidP="004F7470">
          <w:pPr>
            <w:rPr>
              <w:rFonts w:cs="RomanD"/>
              <w:w w:val="66"/>
              <w:sz w:val="24"/>
              <w:szCs w:val="2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1</w:t>
          </w:r>
        </w:p>
      </w:tc>
      <w:tc>
        <w:tcPr>
          <w:tcW w:w="538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2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3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4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5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6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7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8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9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10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11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12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13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14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15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16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17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18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19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20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21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22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23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  <w:tr w:rsidR="00E56238" w:rsidRPr="00E6273F">
      <w:trPr>
        <w:trHeight w:hRule="exact" w:val="454"/>
        <w:jc w:val="right"/>
      </w:trPr>
      <w:tc>
        <w:tcPr>
          <w:tcW w:w="340" w:type="dxa"/>
          <w:tcBorders>
            <w:top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6C1B95" w:rsidRDefault="00E56238" w:rsidP="00777219">
          <w:pPr>
            <w:jc w:val="center"/>
            <w:rPr>
              <w:color w:val="FFFFFF"/>
              <w:szCs w:val="28"/>
              <w:lang w:val="en-US"/>
            </w:rPr>
          </w:pPr>
          <w:r>
            <w:rPr>
              <w:szCs w:val="28"/>
              <w:lang w:val="en-US"/>
            </w:rPr>
            <w:t>24</w:t>
          </w:r>
        </w:p>
      </w:tc>
      <w:tc>
        <w:tcPr>
          <w:tcW w:w="538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rPr>
              <w:color w:val="FFFFFF"/>
              <w:sz w:val="4"/>
              <w:szCs w:val="4"/>
            </w:rPr>
          </w:pPr>
        </w:p>
      </w:tc>
      <w:tc>
        <w:tcPr>
          <w:tcW w:w="56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ind w:left="284" w:right="284"/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13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  <w:tc>
        <w:tcPr>
          <w:tcW w:w="1531" w:type="dxa"/>
          <w:gridSpan w:val="2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  <w:vAlign w:val="center"/>
        </w:tcPr>
        <w:p w:rsidR="00E56238" w:rsidRPr="00E6273F" w:rsidRDefault="00E56238" w:rsidP="004F7470">
          <w:pPr>
            <w:jc w:val="center"/>
            <w:rPr>
              <w:color w:val="FFFFFF"/>
              <w:sz w:val="4"/>
              <w:szCs w:val="4"/>
            </w:rPr>
          </w:pPr>
        </w:p>
      </w:tc>
    </w:tr>
  </w:tbl>
  <w:p w:rsidR="00E56238" w:rsidRPr="00E6273F" w:rsidRDefault="00E56238" w:rsidP="00F30975">
    <w:pPr>
      <w:pStyle w:val="a3"/>
      <w:jc w:val="left"/>
      <w:rPr>
        <w:color w:val="FFFFFF"/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4B" w:rsidRDefault="00AE3270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="f" fillcolor="white">
      <v:fill color="white" on="f"/>
      <v:stroke weight=".5pt"/>
      <v:textbox inset="0,1mm,0,1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lj1" w:val=" "/>
    <w:docVar w:name="Dolj2" w:val=" "/>
    <w:docVar w:name="Dolj3" w:val=" "/>
    <w:docVar w:name="Dolj4" w:val=" "/>
    <w:docVar w:name="Dolj5" w:val=" "/>
    <w:docVar w:name="Dolj6" w:val=" "/>
    <w:docVar w:name="filial" w:val=" "/>
    <w:docVar w:name="FIO1" w:val=" "/>
    <w:docVar w:name="FIO2" w:val=" "/>
    <w:docVar w:name="FIO3" w:val=" "/>
    <w:docVar w:name="FIO4" w:val=" "/>
    <w:docVar w:name="FIO5" w:val=" "/>
    <w:docVar w:name="FIO6" w:val=" "/>
    <w:docVar w:name="Invent" w:val=" "/>
    <w:docVar w:name="Invent1" w:val=" "/>
    <w:docVar w:name="kt1" w:val=" "/>
    <w:docVar w:name="kt2" w:val=" "/>
    <w:docVar w:name="object_name" w:val=" "/>
    <w:docVar w:name="parent_name" w:val=" "/>
    <w:docVar w:name="s_name" w:val=" "/>
    <w:docVar w:name="s_shifr" w:val=" "/>
    <w:docVar w:name="s_table_name" w:val=" "/>
    <w:docVar w:name="shifr" w:val=" "/>
    <w:docVar w:name="stadia" w:val=" "/>
    <w:docVar w:name="tomeNumber" w:val=" "/>
  </w:docVars>
  <w:rsids>
    <w:rsidRoot w:val="008B46BE"/>
    <w:rsid w:val="00024919"/>
    <w:rsid w:val="00036A4A"/>
    <w:rsid w:val="00045DC3"/>
    <w:rsid w:val="00050DBA"/>
    <w:rsid w:val="00057DEC"/>
    <w:rsid w:val="00086AB5"/>
    <w:rsid w:val="000B5141"/>
    <w:rsid w:val="000B6B62"/>
    <w:rsid w:val="000C147E"/>
    <w:rsid w:val="000F2B54"/>
    <w:rsid w:val="00117967"/>
    <w:rsid w:val="00121273"/>
    <w:rsid w:val="001359FB"/>
    <w:rsid w:val="00142B7A"/>
    <w:rsid w:val="00176731"/>
    <w:rsid w:val="00184B18"/>
    <w:rsid w:val="00186F03"/>
    <w:rsid w:val="001877AE"/>
    <w:rsid w:val="00197107"/>
    <w:rsid w:val="001A1C94"/>
    <w:rsid w:val="001B08B5"/>
    <w:rsid w:val="001B4116"/>
    <w:rsid w:val="001E23AB"/>
    <w:rsid w:val="001E4883"/>
    <w:rsid w:val="001E7137"/>
    <w:rsid w:val="001F1A6E"/>
    <w:rsid w:val="001F2087"/>
    <w:rsid w:val="00206864"/>
    <w:rsid w:val="0021137E"/>
    <w:rsid w:val="002319CD"/>
    <w:rsid w:val="002336FE"/>
    <w:rsid w:val="00242DDF"/>
    <w:rsid w:val="0024402A"/>
    <w:rsid w:val="00244586"/>
    <w:rsid w:val="0025683C"/>
    <w:rsid w:val="00261E33"/>
    <w:rsid w:val="002A0A68"/>
    <w:rsid w:val="002A245A"/>
    <w:rsid w:val="002A75EB"/>
    <w:rsid w:val="002B3822"/>
    <w:rsid w:val="002B621D"/>
    <w:rsid w:val="002C64EB"/>
    <w:rsid w:val="002D4EB4"/>
    <w:rsid w:val="002D764E"/>
    <w:rsid w:val="002E0D81"/>
    <w:rsid w:val="002E22A9"/>
    <w:rsid w:val="002F1DE0"/>
    <w:rsid w:val="0030447D"/>
    <w:rsid w:val="003209FF"/>
    <w:rsid w:val="0034247F"/>
    <w:rsid w:val="00343BBB"/>
    <w:rsid w:val="003557A7"/>
    <w:rsid w:val="003612BA"/>
    <w:rsid w:val="0036768D"/>
    <w:rsid w:val="00373425"/>
    <w:rsid w:val="00393A3C"/>
    <w:rsid w:val="003A30CC"/>
    <w:rsid w:val="003A5954"/>
    <w:rsid w:val="003B6186"/>
    <w:rsid w:val="003B76DE"/>
    <w:rsid w:val="003C7D22"/>
    <w:rsid w:val="003D06D5"/>
    <w:rsid w:val="003D37D8"/>
    <w:rsid w:val="003D6D53"/>
    <w:rsid w:val="003D7DFA"/>
    <w:rsid w:val="003E2918"/>
    <w:rsid w:val="003E5C44"/>
    <w:rsid w:val="003E6F6E"/>
    <w:rsid w:val="003F26D2"/>
    <w:rsid w:val="003F56FB"/>
    <w:rsid w:val="003F5D52"/>
    <w:rsid w:val="00402604"/>
    <w:rsid w:val="00411446"/>
    <w:rsid w:val="00420F56"/>
    <w:rsid w:val="00425148"/>
    <w:rsid w:val="00426670"/>
    <w:rsid w:val="004463EE"/>
    <w:rsid w:val="004534BB"/>
    <w:rsid w:val="00454870"/>
    <w:rsid w:val="00484EDC"/>
    <w:rsid w:val="0048755D"/>
    <w:rsid w:val="004A6293"/>
    <w:rsid w:val="004B63B7"/>
    <w:rsid w:val="004C30B9"/>
    <w:rsid w:val="004C6E25"/>
    <w:rsid w:val="004D6FD1"/>
    <w:rsid w:val="004E0BA7"/>
    <w:rsid w:val="004E1C25"/>
    <w:rsid w:val="004E4A9D"/>
    <w:rsid w:val="004E4DC8"/>
    <w:rsid w:val="004F3034"/>
    <w:rsid w:val="004F4AA3"/>
    <w:rsid w:val="004F7470"/>
    <w:rsid w:val="00501500"/>
    <w:rsid w:val="00501A8A"/>
    <w:rsid w:val="0051088B"/>
    <w:rsid w:val="00514F11"/>
    <w:rsid w:val="005307CB"/>
    <w:rsid w:val="00537DD1"/>
    <w:rsid w:val="005547B2"/>
    <w:rsid w:val="00564DCA"/>
    <w:rsid w:val="00570FA0"/>
    <w:rsid w:val="0057374D"/>
    <w:rsid w:val="005825A2"/>
    <w:rsid w:val="00592477"/>
    <w:rsid w:val="005A4393"/>
    <w:rsid w:val="005B6866"/>
    <w:rsid w:val="005C278D"/>
    <w:rsid w:val="005E1CA1"/>
    <w:rsid w:val="005F2677"/>
    <w:rsid w:val="005F6F7A"/>
    <w:rsid w:val="00600D7E"/>
    <w:rsid w:val="006420D5"/>
    <w:rsid w:val="0065270F"/>
    <w:rsid w:val="00660736"/>
    <w:rsid w:val="00672A0B"/>
    <w:rsid w:val="00676B25"/>
    <w:rsid w:val="00684840"/>
    <w:rsid w:val="006909CC"/>
    <w:rsid w:val="0069710B"/>
    <w:rsid w:val="006A383D"/>
    <w:rsid w:val="006A7E7D"/>
    <w:rsid w:val="006C100D"/>
    <w:rsid w:val="006C1B95"/>
    <w:rsid w:val="006F7E3E"/>
    <w:rsid w:val="007043F0"/>
    <w:rsid w:val="0070611A"/>
    <w:rsid w:val="00706B35"/>
    <w:rsid w:val="00731F85"/>
    <w:rsid w:val="00735E55"/>
    <w:rsid w:val="00777219"/>
    <w:rsid w:val="00781146"/>
    <w:rsid w:val="007825F6"/>
    <w:rsid w:val="007A07B8"/>
    <w:rsid w:val="007C3005"/>
    <w:rsid w:val="007D268A"/>
    <w:rsid w:val="007E02F0"/>
    <w:rsid w:val="007E1300"/>
    <w:rsid w:val="007E2601"/>
    <w:rsid w:val="007F08A1"/>
    <w:rsid w:val="007F52F2"/>
    <w:rsid w:val="007F62D4"/>
    <w:rsid w:val="00810181"/>
    <w:rsid w:val="0081085C"/>
    <w:rsid w:val="0081482D"/>
    <w:rsid w:val="00821C72"/>
    <w:rsid w:val="008627A5"/>
    <w:rsid w:val="00882F88"/>
    <w:rsid w:val="00884789"/>
    <w:rsid w:val="0089158C"/>
    <w:rsid w:val="008924DC"/>
    <w:rsid w:val="00893232"/>
    <w:rsid w:val="00895592"/>
    <w:rsid w:val="008A61D6"/>
    <w:rsid w:val="008B46BE"/>
    <w:rsid w:val="008F5B08"/>
    <w:rsid w:val="009031A4"/>
    <w:rsid w:val="009053CD"/>
    <w:rsid w:val="0091701B"/>
    <w:rsid w:val="009208EF"/>
    <w:rsid w:val="00932380"/>
    <w:rsid w:val="00937B99"/>
    <w:rsid w:val="00954C0B"/>
    <w:rsid w:val="00962399"/>
    <w:rsid w:val="00962918"/>
    <w:rsid w:val="0098755E"/>
    <w:rsid w:val="009950FC"/>
    <w:rsid w:val="009A1096"/>
    <w:rsid w:val="009D5EB2"/>
    <w:rsid w:val="009E36F8"/>
    <w:rsid w:val="009F514B"/>
    <w:rsid w:val="00A21D97"/>
    <w:rsid w:val="00A224B6"/>
    <w:rsid w:val="00A26946"/>
    <w:rsid w:val="00A4796E"/>
    <w:rsid w:val="00A51C16"/>
    <w:rsid w:val="00A55E36"/>
    <w:rsid w:val="00A56FA5"/>
    <w:rsid w:val="00A853AE"/>
    <w:rsid w:val="00A9344E"/>
    <w:rsid w:val="00AA433C"/>
    <w:rsid w:val="00AA7805"/>
    <w:rsid w:val="00AB6C28"/>
    <w:rsid w:val="00AC05F7"/>
    <w:rsid w:val="00AC58F5"/>
    <w:rsid w:val="00AC6C7A"/>
    <w:rsid w:val="00AD2F7D"/>
    <w:rsid w:val="00AE3270"/>
    <w:rsid w:val="00B078A5"/>
    <w:rsid w:val="00B10BD6"/>
    <w:rsid w:val="00B161B4"/>
    <w:rsid w:val="00B21A0A"/>
    <w:rsid w:val="00B55107"/>
    <w:rsid w:val="00BB2186"/>
    <w:rsid w:val="00BE7871"/>
    <w:rsid w:val="00BF2374"/>
    <w:rsid w:val="00BF7CF6"/>
    <w:rsid w:val="00C04AA8"/>
    <w:rsid w:val="00C1460B"/>
    <w:rsid w:val="00C2123F"/>
    <w:rsid w:val="00C40004"/>
    <w:rsid w:val="00C73CC5"/>
    <w:rsid w:val="00C73D19"/>
    <w:rsid w:val="00C7732D"/>
    <w:rsid w:val="00C77477"/>
    <w:rsid w:val="00C86832"/>
    <w:rsid w:val="00CA44E1"/>
    <w:rsid w:val="00CA630A"/>
    <w:rsid w:val="00CB3D5F"/>
    <w:rsid w:val="00CC531E"/>
    <w:rsid w:val="00CE0BAF"/>
    <w:rsid w:val="00CE3A94"/>
    <w:rsid w:val="00CE7E2E"/>
    <w:rsid w:val="00CF55CF"/>
    <w:rsid w:val="00D01B0B"/>
    <w:rsid w:val="00D167BF"/>
    <w:rsid w:val="00D24025"/>
    <w:rsid w:val="00D3567A"/>
    <w:rsid w:val="00D432CD"/>
    <w:rsid w:val="00D6010E"/>
    <w:rsid w:val="00D62B2F"/>
    <w:rsid w:val="00D631FF"/>
    <w:rsid w:val="00D72214"/>
    <w:rsid w:val="00D7358A"/>
    <w:rsid w:val="00D80ACD"/>
    <w:rsid w:val="00DA68FB"/>
    <w:rsid w:val="00DC0CA1"/>
    <w:rsid w:val="00DC15CD"/>
    <w:rsid w:val="00DD3E0E"/>
    <w:rsid w:val="00DD6BB4"/>
    <w:rsid w:val="00DE20DF"/>
    <w:rsid w:val="00DF4944"/>
    <w:rsid w:val="00DF5A70"/>
    <w:rsid w:val="00E02C01"/>
    <w:rsid w:val="00E1196F"/>
    <w:rsid w:val="00E452A7"/>
    <w:rsid w:val="00E529B8"/>
    <w:rsid w:val="00E56238"/>
    <w:rsid w:val="00E6273F"/>
    <w:rsid w:val="00E716F9"/>
    <w:rsid w:val="00E77514"/>
    <w:rsid w:val="00EC2E25"/>
    <w:rsid w:val="00EC71AE"/>
    <w:rsid w:val="00ED0DD4"/>
    <w:rsid w:val="00ED267A"/>
    <w:rsid w:val="00EE5D8E"/>
    <w:rsid w:val="00EF2B2E"/>
    <w:rsid w:val="00EF379D"/>
    <w:rsid w:val="00EF7F55"/>
    <w:rsid w:val="00F003AF"/>
    <w:rsid w:val="00F14C7B"/>
    <w:rsid w:val="00F30975"/>
    <w:rsid w:val="00F378D1"/>
    <w:rsid w:val="00F4638D"/>
    <w:rsid w:val="00F55AEF"/>
    <w:rsid w:val="00FA0DA8"/>
    <w:rsid w:val="00FA39A4"/>
    <w:rsid w:val="00FB3F1B"/>
    <w:rsid w:val="00FE73BA"/>
    <w:rsid w:val="00FF220B"/>
    <w:rsid w:val="00FF2755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  <v:stroke weight=".5pt"/>
      <v:textbox inset="0,1mm,0,1mm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63B7"/>
    <w:pPr>
      <w:spacing w:line="456" w:lineRule="exact"/>
    </w:pPr>
    <w:rPr>
      <w:rFonts w:ascii="GOST_SNG" w:hAnsi="GOST_SNG"/>
      <w:sz w:val="28"/>
    </w:rPr>
  </w:style>
  <w:style w:type="paragraph" w:styleId="1">
    <w:name w:val="heading 1"/>
    <w:basedOn w:val="a"/>
    <w:next w:val="a"/>
    <w:qFormat/>
    <w:rsid w:val="009E36F8"/>
    <w:pPr>
      <w:keepNext/>
      <w:jc w:val="center"/>
      <w:outlineLvl w:val="0"/>
    </w:pPr>
    <w:rPr>
      <w:rFonts w:ascii="ESKD2" w:hAnsi="ESKD2" w:cs="RomanD"/>
      <w:b/>
      <w:sz w:val="24"/>
      <w:szCs w:val="24"/>
    </w:rPr>
  </w:style>
  <w:style w:type="paragraph" w:styleId="2">
    <w:name w:val="heading 2"/>
    <w:basedOn w:val="a"/>
    <w:next w:val="a"/>
    <w:qFormat/>
    <w:rsid w:val="009E36F8"/>
    <w:pPr>
      <w:keepNext/>
      <w:ind w:left="-57" w:right="-57"/>
      <w:jc w:val="center"/>
      <w:outlineLvl w:val="1"/>
    </w:pPr>
    <w:rPr>
      <w:rFonts w:ascii="ESKD2" w:hAnsi="ESKD2" w:cs="RomanD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20F56"/>
    <w:pPr>
      <w:jc w:val="center"/>
    </w:pPr>
    <w:rPr>
      <w:sz w:val="24"/>
    </w:rPr>
  </w:style>
  <w:style w:type="paragraph" w:styleId="a4">
    <w:name w:val="footer"/>
    <w:basedOn w:val="a"/>
    <w:rsid w:val="00420F56"/>
    <w:rPr>
      <w:sz w:val="24"/>
    </w:rPr>
  </w:style>
  <w:style w:type="paragraph" w:customStyle="1" w:styleId="a5">
    <w:name w:val="Ведомость"/>
    <w:basedOn w:val="a"/>
    <w:rsid w:val="00932380"/>
    <w:rPr>
      <w:rFonts w:cs="RomanD"/>
      <w:szCs w:val="24"/>
    </w:rPr>
  </w:style>
  <w:style w:type="paragraph" w:styleId="a6">
    <w:name w:val="Balloon Text"/>
    <w:basedOn w:val="a"/>
    <w:semiHidden/>
    <w:rsid w:val="0048755D"/>
    <w:rPr>
      <w:rFonts w:ascii="Tahoma" w:hAnsi="Tahoma" w:cs="Tahoma"/>
      <w:sz w:val="16"/>
      <w:szCs w:val="16"/>
    </w:rPr>
  </w:style>
  <w:style w:type="character" w:styleId="a7">
    <w:name w:val="page number"/>
    <w:rsid w:val="00420F56"/>
    <w:rPr>
      <w:rFonts w:ascii="GOST_SNG" w:hAnsi="GOST_SNG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63B7"/>
    <w:pPr>
      <w:spacing w:line="456" w:lineRule="exact"/>
    </w:pPr>
    <w:rPr>
      <w:rFonts w:ascii="GOST_SNG" w:hAnsi="GOST_SNG"/>
      <w:sz w:val="28"/>
    </w:rPr>
  </w:style>
  <w:style w:type="paragraph" w:styleId="1">
    <w:name w:val="heading 1"/>
    <w:basedOn w:val="a"/>
    <w:next w:val="a"/>
    <w:qFormat/>
    <w:rsid w:val="009E36F8"/>
    <w:pPr>
      <w:keepNext/>
      <w:jc w:val="center"/>
      <w:outlineLvl w:val="0"/>
    </w:pPr>
    <w:rPr>
      <w:rFonts w:ascii="ESKD2" w:hAnsi="ESKD2" w:cs="RomanD"/>
      <w:b/>
      <w:sz w:val="24"/>
      <w:szCs w:val="24"/>
    </w:rPr>
  </w:style>
  <w:style w:type="paragraph" w:styleId="2">
    <w:name w:val="heading 2"/>
    <w:basedOn w:val="a"/>
    <w:next w:val="a"/>
    <w:qFormat/>
    <w:rsid w:val="009E36F8"/>
    <w:pPr>
      <w:keepNext/>
      <w:ind w:left="-57" w:right="-57"/>
      <w:jc w:val="center"/>
      <w:outlineLvl w:val="1"/>
    </w:pPr>
    <w:rPr>
      <w:rFonts w:ascii="ESKD2" w:hAnsi="ESKD2" w:cs="RomanD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20F56"/>
    <w:pPr>
      <w:jc w:val="center"/>
    </w:pPr>
    <w:rPr>
      <w:sz w:val="24"/>
    </w:rPr>
  </w:style>
  <w:style w:type="paragraph" w:styleId="a4">
    <w:name w:val="footer"/>
    <w:basedOn w:val="a"/>
    <w:rsid w:val="00420F56"/>
    <w:rPr>
      <w:sz w:val="24"/>
    </w:rPr>
  </w:style>
  <w:style w:type="paragraph" w:customStyle="1" w:styleId="a5">
    <w:name w:val="Ведомость"/>
    <w:basedOn w:val="a"/>
    <w:rsid w:val="00932380"/>
    <w:rPr>
      <w:rFonts w:cs="RomanD"/>
      <w:szCs w:val="24"/>
    </w:rPr>
  </w:style>
  <w:style w:type="paragraph" w:styleId="a6">
    <w:name w:val="Balloon Text"/>
    <w:basedOn w:val="a"/>
    <w:semiHidden/>
    <w:rsid w:val="0048755D"/>
    <w:rPr>
      <w:rFonts w:ascii="Tahoma" w:hAnsi="Tahoma" w:cs="Tahoma"/>
      <w:sz w:val="16"/>
      <w:szCs w:val="16"/>
    </w:rPr>
  </w:style>
  <w:style w:type="character" w:styleId="a7">
    <w:name w:val="page number"/>
    <w:rsid w:val="00420F56"/>
    <w:rPr>
      <w:rFonts w:ascii="GOST_SNG" w:hAnsi="GOST_SNG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160-2133\Application%20Data\Microsoft\&#1064;&#1072;&#1073;&#1083;&#1086;&#1085;&#1099;\&#1042;&#1077;&#1076;&#1086;&#1084;&#1086;&#1089;&#1090;&#1100;%20&#1086;&#1073;&#1098;&#1077;&#1084;&#1086;&#1074;%20&#1088;&#1072;&#1073;&#1086;&#1090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Ведомость объемов работ.dotm</Template>
  <TotalTime>128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 объемов работ</vt:lpstr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объемов работ</dc:title>
  <dc:subject>ВР без номеров страниц</dc:subject>
  <dc:creator>Крючкова Т.А.</dc:creator>
  <cp:keywords>20130719</cp:keywords>
  <dc:description>Филиал ООО "Газпром ВНИИГАЗ" в г. Ухта</dc:description>
  <cp:lastModifiedBy>Мильков</cp:lastModifiedBy>
  <cp:revision>6</cp:revision>
  <cp:lastPrinted>2009-06-05T06:33:00Z</cp:lastPrinted>
  <dcterms:created xsi:type="dcterms:W3CDTF">2014-05-28T09:52:00Z</dcterms:created>
  <dcterms:modified xsi:type="dcterms:W3CDTF">2015-01-13T07:55:00Z</dcterms:modified>
  <cp:category>20130719</cp:category>
</cp:coreProperties>
</file>